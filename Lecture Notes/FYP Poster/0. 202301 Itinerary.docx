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100"/>
      </w:tblGrid>
      <w:tr w:rsidR="00F92881" w14:paraId="6402607A" w14:textId="77777777" w:rsidTr="51D4AD10">
        <w:trPr>
          <w:trHeight w:val="778"/>
        </w:trPr>
        <w:tc>
          <w:tcPr>
            <w:tcW w:w="5100" w:type="dxa"/>
          </w:tcPr>
          <w:p w14:paraId="1279BF34" w14:textId="3DD8F503" w:rsidR="00F92881" w:rsidRDefault="00176433" w:rsidP="00F92881">
            <w:pPr>
              <w:pStyle w:val="Title"/>
              <w:spacing w:before="120" w:after="120"/>
              <w:ind w:left="0"/>
              <w:rPr>
                <w:rFonts w:ascii="Arial Rounded MT Bold" w:hAnsi="Arial Rounded MT Bold"/>
                <w:b/>
                <w:sz w:val="48"/>
                <w:szCs w:val="48"/>
              </w:rPr>
            </w:pPr>
            <w:r>
              <w:t xml:space="preserve"> </w:t>
            </w:r>
            <w:r w:rsidR="00620D81">
              <w:rPr>
                <w:noProof/>
              </w:rPr>
              <w:drawing>
                <wp:inline distT="0" distB="0" distL="0" distR="0" wp14:anchorId="46D854BF" wp14:editId="7438029E">
                  <wp:extent cx="1152525" cy="797902"/>
                  <wp:effectExtent l="0" t="0" r="0" b="0"/>
                  <wp:docPr id="1395760055" name="Picture 1395760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97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</w:t>
            </w:r>
          </w:p>
        </w:tc>
        <w:tc>
          <w:tcPr>
            <w:tcW w:w="5100" w:type="dxa"/>
          </w:tcPr>
          <w:p w14:paraId="63A8F66B" w14:textId="6EA84C4F" w:rsidR="00F92881" w:rsidRDefault="00176433" w:rsidP="00620D81">
            <w:pPr>
              <w:spacing w:before="120" w:after="120"/>
              <w:jc w:val="both"/>
            </w:pPr>
            <w:r>
              <w:rPr>
                <w:noProof/>
              </w:rPr>
              <w:t xml:space="preserve">             </w:t>
            </w:r>
            <w:r w:rsidR="00620D81">
              <w:rPr>
                <w:noProof/>
              </w:rPr>
              <w:t xml:space="preserve"> </w:t>
            </w:r>
            <w:r>
              <w:rPr>
                <w:noProof/>
              </w:rPr>
              <w:t xml:space="preserve">                          </w:t>
            </w:r>
            <w:r w:rsidR="00620D81">
              <w:rPr>
                <w:noProof/>
              </w:rPr>
              <w:t xml:space="preserve">                </w:t>
            </w:r>
            <w:r w:rsidR="00620D81">
              <w:object w:dxaOrig="2448" w:dyaOrig="1296" w14:anchorId="473C4922">
                <v:shape id="_x0000_i1036" type="#_x0000_t75" style="width:100.2pt;height:52.2pt" o:ole="">
                  <v:imagedata r:id="rId8" o:title=""/>
                </v:shape>
                <o:OLEObject Type="Embed" ProgID="PBrush" ShapeID="_x0000_i1036" DrawAspect="Content" ObjectID="_1739964434" r:id="rId9"/>
              </w:object>
            </w:r>
          </w:p>
        </w:tc>
      </w:tr>
    </w:tbl>
    <w:p w14:paraId="71722078" w14:textId="53753003" w:rsidR="004D744A" w:rsidRPr="003B0860" w:rsidRDefault="00307EB5" w:rsidP="00095A9D">
      <w:pPr>
        <w:pStyle w:val="Title"/>
        <w:spacing w:before="120" w:after="120"/>
        <w:ind w:left="0"/>
        <w:jc w:val="center"/>
        <w:rPr>
          <w:rFonts w:ascii="Arial Rounded MT Bold" w:hAnsi="Arial Rounded MT Bold"/>
          <w:b/>
          <w:sz w:val="48"/>
          <w:szCs w:val="48"/>
        </w:rPr>
      </w:pPr>
      <w:r w:rsidRPr="003B0860">
        <w:rPr>
          <w:rFonts w:ascii="Arial Rounded MT Bold" w:hAnsi="Arial Rounded MT Bold"/>
          <w:b/>
          <w:sz w:val="48"/>
          <w:szCs w:val="48"/>
        </w:rPr>
        <w:t>F</w:t>
      </w:r>
      <w:r w:rsidR="008838F9" w:rsidRPr="003B0860">
        <w:rPr>
          <w:rFonts w:ascii="Arial Rounded MT Bold" w:hAnsi="Arial Rounded MT Bold"/>
          <w:b/>
          <w:sz w:val="48"/>
          <w:szCs w:val="48"/>
        </w:rPr>
        <w:t xml:space="preserve">inal </w:t>
      </w:r>
      <w:r w:rsidRPr="003B0860">
        <w:rPr>
          <w:rFonts w:ascii="Arial Rounded MT Bold" w:hAnsi="Arial Rounded MT Bold"/>
          <w:b/>
          <w:sz w:val="48"/>
          <w:szCs w:val="48"/>
        </w:rPr>
        <w:t>Y</w:t>
      </w:r>
      <w:r w:rsidR="008838F9" w:rsidRPr="003B0860">
        <w:rPr>
          <w:rFonts w:ascii="Arial Rounded MT Bold" w:hAnsi="Arial Rounded MT Bold"/>
          <w:b/>
          <w:sz w:val="48"/>
          <w:szCs w:val="48"/>
        </w:rPr>
        <w:t xml:space="preserve">ear </w:t>
      </w:r>
      <w:r w:rsidR="00095A9D" w:rsidRPr="003B0860">
        <w:rPr>
          <w:rFonts w:ascii="Arial Rounded MT Bold" w:hAnsi="Arial Rounded MT Bold"/>
          <w:b/>
          <w:sz w:val="48"/>
          <w:szCs w:val="48"/>
        </w:rPr>
        <w:t xml:space="preserve">Project </w:t>
      </w:r>
      <w:r w:rsidR="004D744A" w:rsidRPr="003B0860">
        <w:rPr>
          <w:rFonts w:ascii="Arial Rounded MT Bold" w:hAnsi="Arial Rounded MT Bold"/>
          <w:b/>
          <w:sz w:val="48"/>
          <w:szCs w:val="48"/>
        </w:rPr>
        <w:t xml:space="preserve">POSTER </w:t>
      </w:r>
      <w:r w:rsidRPr="003B0860">
        <w:rPr>
          <w:rFonts w:ascii="Arial Rounded MT Bold" w:hAnsi="Arial Rounded MT Bold"/>
          <w:b/>
          <w:sz w:val="48"/>
          <w:szCs w:val="48"/>
        </w:rPr>
        <w:t>competition</w:t>
      </w:r>
      <w:r w:rsidR="00047364" w:rsidRPr="003B0860">
        <w:rPr>
          <w:rFonts w:ascii="Arial Rounded MT Bold" w:hAnsi="Arial Rounded MT Bold"/>
          <w:b/>
          <w:sz w:val="48"/>
          <w:szCs w:val="48"/>
        </w:rPr>
        <w:t xml:space="preserve"> &amp;</w:t>
      </w:r>
    </w:p>
    <w:p w14:paraId="3A5ECA8E" w14:textId="425495BA" w:rsidR="00307EB5" w:rsidRPr="003B0860" w:rsidRDefault="00047364" w:rsidP="004D744A">
      <w:pPr>
        <w:pStyle w:val="Title"/>
        <w:spacing w:before="120" w:after="120"/>
        <w:ind w:left="0"/>
        <w:jc w:val="center"/>
        <w:rPr>
          <w:rFonts w:ascii="Arial Rounded MT Bold" w:hAnsi="Arial Rounded MT Bold"/>
          <w:b/>
          <w:sz w:val="48"/>
          <w:szCs w:val="48"/>
        </w:rPr>
      </w:pPr>
      <w:r w:rsidRPr="003B0860">
        <w:rPr>
          <w:rFonts w:ascii="Arial Rounded MT Bold" w:hAnsi="Arial Rounded MT Bold"/>
          <w:b/>
          <w:sz w:val="48"/>
          <w:szCs w:val="48"/>
        </w:rPr>
        <w:t>industry interaction day</w:t>
      </w:r>
    </w:p>
    <w:p w14:paraId="618D7C61" w14:textId="6C4AC83D" w:rsidR="005110BF" w:rsidRPr="003B0860" w:rsidRDefault="00176433" w:rsidP="00307EB5">
      <w:pPr>
        <w:pStyle w:val="Title"/>
        <w:jc w:val="center"/>
        <w:rPr>
          <w:b/>
          <w:sz w:val="40"/>
          <w:szCs w:val="36"/>
        </w:rPr>
      </w:pPr>
      <w:r>
        <w:rPr>
          <w:b/>
          <w:sz w:val="40"/>
          <w:szCs w:val="36"/>
        </w:rPr>
        <w:t>Jan</w:t>
      </w:r>
      <w:r w:rsidR="008C1FBB" w:rsidRPr="003B0860">
        <w:rPr>
          <w:b/>
          <w:sz w:val="40"/>
          <w:szCs w:val="36"/>
        </w:rPr>
        <w:t xml:space="preserve"> </w:t>
      </w:r>
      <w:r w:rsidR="00F92881" w:rsidRPr="003B0860">
        <w:rPr>
          <w:b/>
          <w:sz w:val="40"/>
          <w:szCs w:val="36"/>
        </w:rPr>
        <w:t>202</w:t>
      </w:r>
      <w:r>
        <w:rPr>
          <w:b/>
          <w:sz w:val="40"/>
          <w:szCs w:val="36"/>
        </w:rPr>
        <w:t>3</w:t>
      </w:r>
      <w:r w:rsidR="00E13B91">
        <w:rPr>
          <w:b/>
          <w:sz w:val="40"/>
          <w:szCs w:val="36"/>
        </w:rPr>
        <w:t xml:space="preserve"> trimester </w:t>
      </w:r>
    </w:p>
    <w:tbl>
      <w:tblPr>
        <w:tblStyle w:val="HostTable"/>
        <w:tblW w:w="5000" w:type="pct"/>
        <w:tblBorders>
          <w:bottom w:val="single" w:sz="18" w:space="0" w:color="D9D9D9" w:themeColor="background1" w:themeShade="D9"/>
        </w:tblBorders>
        <w:tblLook w:val="04A0" w:firstRow="1" w:lastRow="0" w:firstColumn="1" w:lastColumn="0" w:noHBand="0" w:noVBand="1"/>
        <w:tblDescription w:val="Project heading table"/>
      </w:tblPr>
      <w:tblGrid>
        <w:gridCol w:w="9640"/>
        <w:gridCol w:w="826"/>
      </w:tblGrid>
      <w:tr w:rsidR="005110BF" w14:paraId="056F81AC" w14:textId="77777777">
        <w:trPr>
          <w:trHeight w:hRule="exact" w:val="187"/>
        </w:trPr>
        <w:tc>
          <w:tcPr>
            <w:tcW w:w="2500" w:type="pct"/>
          </w:tcPr>
          <w:p w14:paraId="0BE98A6E" w14:textId="77777777" w:rsidR="005110BF" w:rsidRDefault="005110BF">
            <w:pPr>
              <w:rPr>
                <w:noProof/>
              </w:rPr>
            </w:pPr>
          </w:p>
        </w:tc>
        <w:tc>
          <w:tcPr>
            <w:tcW w:w="2500" w:type="pct"/>
            <w:tcBorders>
              <w:bottom w:val="nil"/>
            </w:tcBorders>
          </w:tcPr>
          <w:p w14:paraId="197054BC" w14:textId="77777777" w:rsidR="005110BF" w:rsidRDefault="005110BF"/>
        </w:tc>
      </w:tr>
      <w:tr w:rsidR="005110BF" w14:paraId="50CE56CE" w14:textId="77777777">
        <w:tc>
          <w:tcPr>
            <w:tcW w:w="2500" w:type="pct"/>
            <w:tcBorders>
              <w:right w:val="single" w:sz="8" w:space="0" w:color="D9D9D9" w:themeColor="background1" w:themeShade="D9"/>
            </w:tcBorders>
          </w:tcPr>
          <w:tbl>
            <w:tblPr>
              <w:tblStyle w:val="HostTable"/>
              <w:tblW w:w="8730" w:type="dxa"/>
              <w:jc w:val="left"/>
              <w:tblInd w:w="900" w:type="dxa"/>
              <w:tblBorders>
                <w:right w:val="single" w:sz="8" w:space="0" w:color="D9D9D9" w:themeColor="background1" w:themeShade="D9"/>
                <w:insideH w:val="single" w:sz="8" w:space="0" w:color="D9D9D9" w:themeColor="background1" w:themeShade="D9"/>
                <w:insideV w:val="single" w:sz="8" w:space="0" w:color="D9D9D9" w:themeColor="background1" w:themeShade="D9"/>
              </w:tblBorders>
              <w:tblLook w:val="04A0" w:firstRow="1" w:lastRow="0" w:firstColumn="1" w:lastColumn="0" w:noHBand="0" w:noVBand="1"/>
              <w:tblDescription w:val="Project information"/>
            </w:tblPr>
            <w:tblGrid>
              <w:gridCol w:w="2160"/>
              <w:gridCol w:w="6570"/>
            </w:tblGrid>
            <w:tr w:rsidR="005110BF" w:rsidRPr="003A4575" w14:paraId="1F6FDF60" w14:textId="77777777" w:rsidTr="0012737F">
              <w:trPr>
                <w:jc w:val="left"/>
              </w:trPr>
              <w:tc>
                <w:tcPr>
                  <w:tcW w:w="1237" w:type="pct"/>
                </w:tcPr>
                <w:p w14:paraId="21CE6101" w14:textId="77777777" w:rsidR="005110BF" w:rsidRPr="003A4575" w:rsidRDefault="005C35EF" w:rsidP="0012737F">
                  <w:pPr>
                    <w:pStyle w:val="FormHeading"/>
                    <w:spacing w:before="0" w:after="0"/>
                    <w:contextualSpacing/>
                    <w:rPr>
                      <w:b/>
                      <w:color w:val="auto"/>
                    </w:rPr>
                  </w:pPr>
                  <w:bookmarkStart w:id="0" w:name="_Hlk536167819"/>
                  <w:r w:rsidRPr="003A4575">
                    <w:rPr>
                      <w:b/>
                      <w:color w:val="auto"/>
                    </w:rPr>
                    <w:t>Event</w:t>
                  </w:r>
                </w:p>
              </w:tc>
              <w:tc>
                <w:tcPr>
                  <w:tcW w:w="3763" w:type="pct"/>
                  <w:tcBorders>
                    <w:top w:val="nil"/>
                    <w:bottom w:val="single" w:sz="8" w:space="0" w:color="D9D9D9" w:themeColor="background1" w:themeShade="D9"/>
                    <w:right w:val="nil"/>
                  </w:tcBorders>
                </w:tcPr>
                <w:p w14:paraId="056C1BB7" w14:textId="4772F4F9" w:rsidR="005110BF" w:rsidRPr="003A4575" w:rsidRDefault="00757974" w:rsidP="0012737F">
                  <w:pPr>
                    <w:pStyle w:val="FormText"/>
                    <w:spacing w:before="0" w:after="0"/>
                    <w:contextualSpacing/>
                    <w:rPr>
                      <w:b/>
                    </w:rPr>
                  </w:pPr>
                  <w:r w:rsidRPr="00C2076E">
                    <w:rPr>
                      <w:b/>
                      <w:sz w:val="22"/>
                    </w:rPr>
                    <w:t>f</w:t>
                  </w:r>
                  <w:r w:rsidR="008C1FBB">
                    <w:rPr>
                      <w:b/>
                      <w:sz w:val="22"/>
                    </w:rPr>
                    <w:t xml:space="preserve">inal year </w:t>
                  </w:r>
                  <w:r w:rsidR="00487493">
                    <w:rPr>
                      <w:b/>
                      <w:sz w:val="22"/>
                    </w:rPr>
                    <w:t xml:space="preserve">Project </w:t>
                  </w:r>
                  <w:r w:rsidR="00F01D19" w:rsidRPr="00C2076E">
                    <w:rPr>
                      <w:b/>
                      <w:sz w:val="22"/>
                    </w:rPr>
                    <w:t xml:space="preserve">poster </w:t>
                  </w:r>
                  <w:r w:rsidRPr="00C2076E">
                    <w:rPr>
                      <w:b/>
                      <w:sz w:val="22"/>
                    </w:rPr>
                    <w:t>competition</w:t>
                  </w:r>
                  <w:r w:rsidR="00047364" w:rsidRPr="00C2076E">
                    <w:rPr>
                      <w:b/>
                      <w:sz w:val="22"/>
                    </w:rPr>
                    <w:t xml:space="preserve"> &amp; industry interaction day</w:t>
                  </w:r>
                </w:p>
              </w:tc>
            </w:tr>
            <w:tr w:rsidR="00B818AA" w:rsidRPr="003A4575" w14:paraId="27FA2436" w14:textId="77777777" w:rsidTr="0012737F">
              <w:trPr>
                <w:jc w:val="left"/>
              </w:trPr>
              <w:tc>
                <w:tcPr>
                  <w:tcW w:w="1237" w:type="pct"/>
                </w:tcPr>
                <w:p w14:paraId="21D91994" w14:textId="77777777" w:rsidR="00B818AA" w:rsidRPr="003A4575" w:rsidRDefault="00B818AA" w:rsidP="0012737F">
                  <w:pPr>
                    <w:pStyle w:val="FormHeading"/>
                    <w:spacing w:before="0" w:after="0"/>
                    <w:contextualSpacing/>
                    <w:rPr>
                      <w:b/>
                      <w:color w:val="auto"/>
                    </w:rPr>
                  </w:pPr>
                  <w:r w:rsidRPr="003A4575">
                    <w:rPr>
                      <w:b/>
                      <w:color w:val="auto"/>
                    </w:rPr>
                    <w:t>Date</w:t>
                  </w:r>
                </w:p>
              </w:tc>
              <w:tc>
                <w:tcPr>
                  <w:tcW w:w="3763" w:type="pct"/>
                  <w:tcBorders>
                    <w:top w:val="single" w:sz="8" w:space="0" w:color="D9D9D9" w:themeColor="background1" w:themeShade="D9"/>
                    <w:bottom w:val="single" w:sz="8" w:space="0" w:color="D9D9D9" w:themeColor="background1" w:themeShade="D9"/>
                    <w:right w:val="nil"/>
                  </w:tcBorders>
                </w:tcPr>
                <w:p w14:paraId="20B702FB" w14:textId="742BC8C2" w:rsidR="00B818AA" w:rsidRPr="003A4575" w:rsidRDefault="00176433" w:rsidP="0012737F">
                  <w:pPr>
                    <w:pStyle w:val="FormText"/>
                    <w:spacing w:before="0" w:after="0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April</w:t>
                  </w:r>
                  <w:r w:rsidR="008C1FBB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27</w:t>
                  </w:r>
                  <w:r w:rsidR="008C1FBB" w:rsidRPr="008C1FBB">
                    <w:rPr>
                      <w:b/>
                      <w:vertAlign w:val="superscript"/>
                    </w:rPr>
                    <w:t>th</w:t>
                  </w:r>
                  <w:r w:rsidR="005037B7" w:rsidRPr="003A4575">
                    <w:rPr>
                      <w:b/>
                    </w:rPr>
                    <w:t>, 20</w:t>
                  </w:r>
                  <w:r w:rsidR="00F92881">
                    <w:rPr>
                      <w:b/>
                    </w:rPr>
                    <w:t>2</w:t>
                  </w:r>
                  <w:r>
                    <w:rPr>
                      <w:b/>
                    </w:rPr>
                    <w:t>3</w:t>
                  </w:r>
                </w:p>
              </w:tc>
            </w:tr>
            <w:tr w:rsidR="00B818AA" w:rsidRPr="003A4575" w14:paraId="10554E0C" w14:textId="77777777" w:rsidTr="0012737F">
              <w:trPr>
                <w:jc w:val="left"/>
              </w:trPr>
              <w:tc>
                <w:tcPr>
                  <w:tcW w:w="1237" w:type="pct"/>
                </w:tcPr>
                <w:p w14:paraId="424BFAF7" w14:textId="77777777" w:rsidR="00B818AA" w:rsidRPr="003A4575" w:rsidRDefault="00B818AA" w:rsidP="0012737F">
                  <w:pPr>
                    <w:pStyle w:val="FormHeading"/>
                    <w:spacing w:before="0" w:after="0"/>
                    <w:contextualSpacing/>
                    <w:rPr>
                      <w:b/>
                      <w:color w:val="auto"/>
                    </w:rPr>
                  </w:pPr>
                  <w:r w:rsidRPr="003A4575">
                    <w:rPr>
                      <w:b/>
                      <w:color w:val="auto"/>
                    </w:rPr>
                    <w:t>venue</w:t>
                  </w:r>
                </w:p>
              </w:tc>
              <w:tc>
                <w:tcPr>
                  <w:tcW w:w="3763" w:type="pct"/>
                  <w:tcBorders>
                    <w:top w:val="single" w:sz="8" w:space="0" w:color="D9D9D9" w:themeColor="background1" w:themeShade="D9"/>
                    <w:bottom w:val="single" w:sz="8" w:space="0" w:color="D9D9D9" w:themeColor="background1" w:themeShade="D9"/>
                    <w:right w:val="nil"/>
                  </w:tcBorders>
                </w:tcPr>
                <w:p w14:paraId="77E7BD47" w14:textId="77777777" w:rsidR="00B818AA" w:rsidRPr="003A4575" w:rsidRDefault="005037B7" w:rsidP="0012737F">
                  <w:pPr>
                    <w:pStyle w:val="FormText"/>
                    <w:spacing w:before="0" w:after="0"/>
                    <w:contextualSpacing/>
                    <w:rPr>
                      <w:b/>
                      <w:szCs w:val="24"/>
                    </w:rPr>
                  </w:pPr>
                  <w:r w:rsidRPr="003A4575">
                    <w:rPr>
                      <w:b/>
                      <w:szCs w:val="24"/>
                    </w:rPr>
                    <w:t>mULTIPURPOSE hALL (MPH)</w:t>
                  </w:r>
                  <w:r w:rsidR="00084C1E" w:rsidRPr="003A4575">
                    <w:rPr>
                      <w:b/>
                      <w:szCs w:val="24"/>
                    </w:rPr>
                    <w:t xml:space="preserve">, </w:t>
                  </w:r>
                  <w:r w:rsidR="00084C1E" w:rsidRPr="003A4575">
                    <w:rPr>
                      <w:b/>
                      <w:color w:val="auto"/>
                      <w:szCs w:val="24"/>
                    </w:rPr>
                    <w:t>KB, Ground Floor</w:t>
                  </w:r>
                </w:p>
              </w:tc>
            </w:tr>
            <w:tr w:rsidR="00B818AA" w:rsidRPr="003A4575" w14:paraId="529EC14F" w14:textId="77777777" w:rsidTr="0012737F">
              <w:trPr>
                <w:jc w:val="left"/>
              </w:trPr>
              <w:tc>
                <w:tcPr>
                  <w:tcW w:w="1237" w:type="pct"/>
                </w:tcPr>
                <w:p w14:paraId="339FE293" w14:textId="77777777" w:rsidR="00B818AA" w:rsidRPr="003A4575" w:rsidRDefault="00B818AA" w:rsidP="0012737F">
                  <w:pPr>
                    <w:pStyle w:val="FormHeading"/>
                    <w:spacing w:before="0" w:after="0"/>
                    <w:contextualSpacing/>
                    <w:rPr>
                      <w:b/>
                      <w:color w:val="auto"/>
                    </w:rPr>
                  </w:pPr>
                  <w:r w:rsidRPr="003A4575">
                    <w:rPr>
                      <w:b/>
                      <w:color w:val="auto"/>
                    </w:rPr>
                    <w:t>Organizer</w:t>
                  </w:r>
                </w:p>
              </w:tc>
              <w:tc>
                <w:tcPr>
                  <w:tcW w:w="3763" w:type="pct"/>
                  <w:tcBorders>
                    <w:top w:val="single" w:sz="8" w:space="0" w:color="D9D9D9" w:themeColor="background1" w:themeShade="D9"/>
                    <w:bottom w:val="single" w:sz="8" w:space="0" w:color="D9D9D9" w:themeColor="background1" w:themeShade="D9"/>
                    <w:right w:val="nil"/>
                  </w:tcBorders>
                </w:tcPr>
                <w:p w14:paraId="17C3EE6E" w14:textId="4D8CD4CA" w:rsidR="00B818AA" w:rsidRPr="003A4575" w:rsidRDefault="00B818AA" w:rsidP="0012737F">
                  <w:pPr>
                    <w:pStyle w:val="FormText"/>
                    <w:spacing w:before="0" w:after="0"/>
                    <w:contextualSpacing/>
                    <w:rPr>
                      <w:b/>
                    </w:rPr>
                  </w:pPr>
                  <w:r w:rsidRPr="003A4575">
                    <w:rPr>
                      <w:b/>
                    </w:rPr>
                    <w:t>fyp</w:t>
                  </w:r>
                  <w:r w:rsidR="00047364" w:rsidRPr="003A4575">
                    <w:rPr>
                      <w:b/>
                    </w:rPr>
                    <w:t>c, erc</w:t>
                  </w:r>
                  <w:r w:rsidRPr="003A4575">
                    <w:rPr>
                      <w:b/>
                    </w:rPr>
                    <w:t xml:space="preserve"> (LKC</w:t>
                  </w:r>
                  <w:r w:rsidR="009F149A">
                    <w:rPr>
                      <w:b/>
                    </w:rPr>
                    <w:t xml:space="preserve"> </w:t>
                  </w:r>
                  <w:r w:rsidRPr="003A4575">
                    <w:rPr>
                      <w:b/>
                    </w:rPr>
                    <w:t>FES)</w:t>
                  </w:r>
                </w:p>
              </w:tc>
            </w:tr>
            <w:tr w:rsidR="0012737F" w:rsidRPr="003A4575" w14:paraId="4ABA8237" w14:textId="77777777" w:rsidTr="0012737F">
              <w:trPr>
                <w:jc w:val="left"/>
              </w:trPr>
              <w:tc>
                <w:tcPr>
                  <w:tcW w:w="1237" w:type="pct"/>
                </w:tcPr>
                <w:p w14:paraId="2F6ADB40" w14:textId="77777777" w:rsidR="0012737F" w:rsidRPr="003A4575" w:rsidRDefault="0012737F" w:rsidP="0012737F">
                  <w:pPr>
                    <w:pStyle w:val="FormHeading"/>
                    <w:spacing w:before="0" w:after="0"/>
                    <w:contextualSpacing/>
                    <w:rPr>
                      <w:b/>
                      <w:color w:val="auto"/>
                    </w:rPr>
                  </w:pPr>
                  <w:r w:rsidRPr="003A4575">
                    <w:rPr>
                      <w:b/>
                      <w:color w:val="auto"/>
                    </w:rPr>
                    <w:t>CO-ORGANIZER</w:t>
                  </w:r>
                </w:p>
              </w:tc>
              <w:tc>
                <w:tcPr>
                  <w:tcW w:w="3763" w:type="pct"/>
                  <w:tcBorders>
                    <w:top w:val="single" w:sz="8" w:space="0" w:color="D9D9D9" w:themeColor="background1" w:themeShade="D9"/>
                    <w:bottom w:val="nil"/>
                    <w:right w:val="nil"/>
                  </w:tcBorders>
                </w:tcPr>
                <w:p w14:paraId="316A0124" w14:textId="165F2EFD" w:rsidR="0012737F" w:rsidRPr="00112548" w:rsidRDefault="0012737F" w:rsidP="0012737F">
                  <w:pPr>
                    <w:pStyle w:val="FormText"/>
                    <w:spacing w:before="0" w:after="0"/>
                    <w:contextualSpacing/>
                    <w:rPr>
                      <w:b/>
                      <w:highlight w:val="yellow"/>
                    </w:rPr>
                  </w:pPr>
                  <w:r w:rsidRPr="00C2076E">
                    <w:rPr>
                      <w:b/>
                    </w:rPr>
                    <w:t>IEM</w:t>
                  </w:r>
                  <w:r w:rsidR="009270F6" w:rsidRPr="00C2076E">
                    <w:rPr>
                      <w:b/>
                    </w:rPr>
                    <w:t xml:space="preserve"> student chapter</w:t>
                  </w:r>
                </w:p>
              </w:tc>
            </w:tr>
          </w:tbl>
          <w:p w14:paraId="70226466" w14:textId="77777777" w:rsidR="005110BF" w:rsidRPr="003A4575" w:rsidRDefault="005110BF"/>
        </w:tc>
        <w:tc>
          <w:tcPr>
            <w:tcW w:w="2500" w:type="pct"/>
            <w:tcBorders>
              <w:left w:val="single" w:sz="8" w:space="0" w:color="D9D9D9" w:themeColor="background1" w:themeShade="D9"/>
              <w:bottom w:val="nil"/>
            </w:tcBorders>
          </w:tcPr>
          <w:p w14:paraId="727296E3" w14:textId="77777777" w:rsidR="005110BF" w:rsidRDefault="005110BF" w:rsidP="00084C1E">
            <w:pPr>
              <w:pStyle w:val="ListParagraph"/>
              <w:ind w:left="450"/>
              <w:jc w:val="both"/>
              <w:rPr>
                <w:sz w:val="18"/>
              </w:rPr>
            </w:pPr>
          </w:p>
          <w:p w14:paraId="311369CB" w14:textId="77777777" w:rsidR="0012737F" w:rsidRPr="00B208AB" w:rsidRDefault="0012737F" w:rsidP="00084C1E">
            <w:pPr>
              <w:pStyle w:val="ListParagraph"/>
              <w:ind w:left="450"/>
              <w:jc w:val="both"/>
              <w:rPr>
                <w:sz w:val="18"/>
              </w:rPr>
            </w:pPr>
          </w:p>
        </w:tc>
      </w:tr>
      <w:tr w:rsidR="005110BF" w14:paraId="2869CB00" w14:textId="77777777">
        <w:trPr>
          <w:trHeight w:hRule="exact" w:val="101"/>
        </w:trPr>
        <w:tc>
          <w:tcPr>
            <w:tcW w:w="2500" w:type="pct"/>
          </w:tcPr>
          <w:p w14:paraId="16E4F04F" w14:textId="77777777" w:rsidR="005110BF" w:rsidRDefault="005110BF"/>
        </w:tc>
        <w:tc>
          <w:tcPr>
            <w:tcW w:w="2500" w:type="pct"/>
            <w:tcBorders>
              <w:top w:val="nil"/>
            </w:tcBorders>
          </w:tcPr>
          <w:p w14:paraId="67E3C783" w14:textId="77777777" w:rsidR="005110BF" w:rsidRDefault="005110BF"/>
        </w:tc>
      </w:tr>
    </w:tbl>
    <w:p w14:paraId="2139CA93" w14:textId="77777777" w:rsidR="0091393C" w:rsidRDefault="0091393C">
      <w:pPr>
        <w:pStyle w:val="NoSpacing"/>
      </w:pPr>
    </w:p>
    <w:tbl>
      <w:tblPr>
        <w:tblStyle w:val="HostTable"/>
        <w:tblW w:w="5000" w:type="pct"/>
        <w:tblBorders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0430"/>
        <w:gridCol w:w="36"/>
      </w:tblGrid>
      <w:tr w:rsidR="009C4C4A" w14:paraId="40B9C83F" w14:textId="77777777" w:rsidTr="00BA1E29">
        <w:tc>
          <w:tcPr>
            <w:tcW w:w="4983" w:type="pct"/>
          </w:tcPr>
          <w:tbl>
            <w:tblPr>
              <w:tblStyle w:val="EventPlannerTable"/>
              <w:tblW w:w="10620" w:type="dxa"/>
              <w:jc w:val="center"/>
              <w:tblLook w:val="04A0" w:firstRow="1" w:lastRow="0" w:firstColumn="1" w:lastColumn="0" w:noHBand="0" w:noVBand="1"/>
            </w:tblPr>
            <w:tblGrid>
              <w:gridCol w:w="6273"/>
              <w:gridCol w:w="1494"/>
              <w:gridCol w:w="1277"/>
              <w:gridCol w:w="1576"/>
            </w:tblGrid>
            <w:tr w:rsidR="004D4CC5" w14:paraId="13D7497B" w14:textId="77777777" w:rsidTr="00F559C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3"/>
                <w:jc w:val="center"/>
              </w:trPr>
              <w:tc>
                <w:tcPr>
                  <w:tcW w:w="2953" w:type="pct"/>
                  <w:shd w:val="clear" w:color="auto" w:fill="002060"/>
                  <w:vAlign w:val="center"/>
                </w:tcPr>
                <w:p w14:paraId="411D2844" w14:textId="77777777" w:rsidR="004D4CC5" w:rsidRPr="006F3FAB" w:rsidRDefault="004D4CC5" w:rsidP="00F559C0">
                  <w:pPr>
                    <w:pStyle w:val="TableHeading"/>
                    <w:spacing w:before="0" w:line="360" w:lineRule="auto"/>
                    <w:contextualSpacing/>
                    <w:jc w:val="center"/>
                    <w:rPr>
                      <w:b/>
                      <w:color w:val="FFFF00"/>
                      <w:sz w:val="24"/>
                    </w:rPr>
                  </w:pPr>
                  <w:r w:rsidRPr="006F3FAB">
                    <w:rPr>
                      <w:b/>
                      <w:color w:val="FFFF00"/>
                      <w:sz w:val="24"/>
                    </w:rPr>
                    <w:t>Event</w:t>
                  </w:r>
                </w:p>
              </w:tc>
              <w:tc>
                <w:tcPr>
                  <w:tcW w:w="703" w:type="pct"/>
                  <w:shd w:val="clear" w:color="auto" w:fill="002060"/>
                  <w:vAlign w:val="center"/>
                </w:tcPr>
                <w:p w14:paraId="169EA1C1" w14:textId="77777777" w:rsidR="004D4CC5" w:rsidRPr="006F3FAB" w:rsidRDefault="004D4CC5" w:rsidP="00F559C0">
                  <w:pPr>
                    <w:pStyle w:val="TableHeading"/>
                    <w:spacing w:before="0" w:line="360" w:lineRule="auto"/>
                    <w:contextualSpacing/>
                    <w:jc w:val="center"/>
                    <w:rPr>
                      <w:b/>
                      <w:color w:val="FFFF00"/>
                      <w:sz w:val="24"/>
                    </w:rPr>
                  </w:pPr>
                  <w:r w:rsidRPr="006F3FAB">
                    <w:rPr>
                      <w:b/>
                      <w:color w:val="FFFF00"/>
                      <w:sz w:val="24"/>
                    </w:rPr>
                    <w:t>Starting</w:t>
                  </w:r>
                </w:p>
              </w:tc>
              <w:tc>
                <w:tcPr>
                  <w:tcW w:w="601" w:type="pct"/>
                  <w:shd w:val="clear" w:color="auto" w:fill="002060"/>
                  <w:vAlign w:val="center"/>
                </w:tcPr>
                <w:p w14:paraId="5EB035EA" w14:textId="77777777" w:rsidR="004D4CC5" w:rsidRPr="006F3FAB" w:rsidRDefault="004D4CC5" w:rsidP="00F559C0">
                  <w:pPr>
                    <w:pStyle w:val="TableHeading"/>
                    <w:spacing w:before="0" w:line="360" w:lineRule="auto"/>
                    <w:contextualSpacing/>
                    <w:jc w:val="center"/>
                    <w:rPr>
                      <w:b/>
                      <w:color w:val="FFFF00"/>
                      <w:sz w:val="24"/>
                    </w:rPr>
                  </w:pPr>
                  <w:r w:rsidRPr="006F3FAB">
                    <w:rPr>
                      <w:b/>
                      <w:color w:val="FFFF00"/>
                      <w:sz w:val="24"/>
                    </w:rPr>
                    <w:t>Ending</w:t>
                  </w:r>
                </w:p>
              </w:tc>
              <w:tc>
                <w:tcPr>
                  <w:tcW w:w="742" w:type="pct"/>
                  <w:shd w:val="clear" w:color="auto" w:fill="002060"/>
                  <w:vAlign w:val="center"/>
                </w:tcPr>
                <w:p w14:paraId="291132D1" w14:textId="77777777" w:rsidR="004D4CC5" w:rsidRPr="006F3FAB" w:rsidRDefault="004D4CC5" w:rsidP="00F559C0">
                  <w:pPr>
                    <w:pStyle w:val="TableHeading"/>
                    <w:spacing w:before="0" w:line="360" w:lineRule="auto"/>
                    <w:contextualSpacing/>
                    <w:jc w:val="center"/>
                    <w:rPr>
                      <w:b/>
                      <w:color w:val="FFFF00"/>
                      <w:sz w:val="24"/>
                    </w:rPr>
                  </w:pPr>
                  <w:r w:rsidRPr="006F3FAB">
                    <w:rPr>
                      <w:b/>
                      <w:color w:val="FFFF00"/>
                      <w:sz w:val="24"/>
                    </w:rPr>
                    <w:t>venue</w:t>
                  </w:r>
                </w:p>
              </w:tc>
            </w:tr>
            <w:tr w:rsidR="00221ECA" w14:paraId="1E06EB19" w14:textId="77777777" w:rsidTr="002A1CB7">
              <w:trPr>
                <w:trHeight w:val="525"/>
                <w:jc w:val="center"/>
              </w:trPr>
              <w:tc>
                <w:tcPr>
                  <w:tcW w:w="2953" w:type="pct"/>
                  <w:shd w:val="clear" w:color="auto" w:fill="00B0F0"/>
                  <w:vAlign w:val="center"/>
                </w:tcPr>
                <w:p w14:paraId="452AA716" w14:textId="68BC1372" w:rsidR="00221ECA" w:rsidRPr="009F3423" w:rsidRDefault="00221ECA" w:rsidP="008C1FBB">
                  <w:pPr>
                    <w:pStyle w:val="TableSubheading"/>
                    <w:spacing w:beforeLines="60" w:before="144" w:after="0"/>
                    <w:contextualSpacing/>
                    <w:rPr>
                      <w:color w:val="FFFFFF" w:themeColor="background1"/>
                      <w:szCs w:val="22"/>
                    </w:rPr>
                  </w:pPr>
                  <w:r w:rsidRPr="00CD68B7">
                    <w:rPr>
                      <w:color w:val="FFFFFF" w:themeColor="background1"/>
                    </w:rPr>
                    <w:t xml:space="preserve">arrival </w:t>
                  </w:r>
                  <w:r>
                    <w:rPr>
                      <w:color w:val="FFFFFF" w:themeColor="background1"/>
                    </w:rPr>
                    <w:t xml:space="preserve">&amp; registration of </w:t>
                  </w:r>
                  <w:r w:rsidR="008B7E3B">
                    <w:rPr>
                      <w:color w:val="FFFFFF" w:themeColor="background1"/>
                    </w:rPr>
                    <w:t>exhibitors</w:t>
                  </w:r>
                  <w:r w:rsidR="00C301EB">
                    <w:rPr>
                      <w:color w:val="FFFFFF" w:themeColor="background1"/>
                    </w:rPr>
                    <w:t xml:space="preserve"> and participants</w:t>
                  </w:r>
                </w:p>
                <w:p w14:paraId="1058C1B3" w14:textId="1242DA3A" w:rsidR="00221ECA" w:rsidRPr="0067116B" w:rsidRDefault="00221ECA" w:rsidP="008C1FBB">
                  <w:pPr>
                    <w:pStyle w:val="TableSubheading"/>
                    <w:spacing w:beforeLines="60" w:before="144" w:after="0"/>
                    <w:contextualSpacing/>
                    <w:jc w:val="right"/>
                  </w:pPr>
                </w:p>
              </w:tc>
              <w:sdt>
                <w:sdtPr>
                  <w:rPr>
                    <w:b/>
                    <w:color w:val="FFFFFF" w:themeColor="background1"/>
                  </w:rPr>
                  <w:id w:val="-427343083"/>
                  <w:placeholder>
                    <w:docPart w:val="DF50A727ACEB45E3B64F6BDFC2F49C56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703" w:type="pct"/>
                      <w:shd w:val="clear" w:color="auto" w:fill="00B0F0"/>
                      <w:vAlign w:val="center"/>
                    </w:tcPr>
                    <w:p w14:paraId="380BA72D" w14:textId="0B348AD7" w:rsidR="00221ECA" w:rsidRPr="0067116B" w:rsidRDefault="00221ECA" w:rsidP="0055553C">
                      <w:pPr>
                        <w:pStyle w:val="TableText"/>
                        <w:spacing w:before="0" w:after="0"/>
                        <w:contextualSpacing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CD68B7">
                        <w:rPr>
                          <w:b/>
                          <w:color w:val="FFFFFF" w:themeColor="background1"/>
                        </w:rPr>
                        <w:t>0</w:t>
                      </w:r>
                      <w:r>
                        <w:rPr>
                          <w:b/>
                          <w:color w:val="FFFFFF" w:themeColor="background1"/>
                        </w:rPr>
                        <w:t>8</w:t>
                      </w:r>
                      <w:r w:rsidRPr="00CD68B7">
                        <w:rPr>
                          <w:b/>
                          <w:color w:val="FFFFFF" w:themeColor="background1"/>
                        </w:rPr>
                        <w:t>.</w:t>
                      </w:r>
                      <w:r w:rsidR="0055553C">
                        <w:rPr>
                          <w:b/>
                          <w:color w:val="FFFFFF" w:themeColor="background1"/>
                        </w:rPr>
                        <w:t>3</w:t>
                      </w:r>
                      <w:r>
                        <w:rPr>
                          <w:b/>
                          <w:color w:val="FFFFFF" w:themeColor="background1"/>
                        </w:rPr>
                        <w:t>0</w:t>
                      </w:r>
                      <w:r w:rsidRPr="00CD68B7">
                        <w:rPr>
                          <w:b/>
                          <w:color w:val="FFFFFF" w:themeColor="background1"/>
                        </w:rPr>
                        <w:t>am</w:t>
                      </w:r>
                    </w:p>
                  </w:tc>
                </w:sdtContent>
              </w:sdt>
              <w:sdt>
                <w:sdtPr>
                  <w:rPr>
                    <w:b/>
                    <w:color w:val="FFFFFF" w:themeColor="background1"/>
                  </w:rPr>
                  <w:id w:val="-1064328915"/>
                  <w:placeholder>
                    <w:docPart w:val="9B238D29DB9747E787A64C2B8D99F255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601" w:type="pct"/>
                      <w:shd w:val="clear" w:color="auto" w:fill="00B0F0"/>
                      <w:vAlign w:val="center"/>
                    </w:tcPr>
                    <w:p w14:paraId="32193733" w14:textId="69FC7C02" w:rsidR="00221ECA" w:rsidRPr="0067116B" w:rsidRDefault="0012737F" w:rsidP="0055553C">
                      <w:pPr>
                        <w:pStyle w:val="TableText"/>
                        <w:spacing w:beforeLines="60" w:before="144" w:after="0"/>
                        <w:contextualSpacing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0</w:t>
                      </w:r>
                      <w:r w:rsidR="0055553C">
                        <w:rPr>
                          <w:b/>
                          <w:color w:val="FFFFFF" w:themeColor="background1"/>
                        </w:rPr>
                        <w:t>9</w:t>
                      </w:r>
                      <w:r>
                        <w:rPr>
                          <w:b/>
                          <w:color w:val="FFFFFF" w:themeColor="background1"/>
                        </w:rPr>
                        <w:t>.</w:t>
                      </w:r>
                      <w:r w:rsidR="0055553C">
                        <w:rPr>
                          <w:b/>
                          <w:color w:val="FFFFFF" w:themeColor="background1"/>
                        </w:rPr>
                        <w:t>0</w:t>
                      </w:r>
                      <w:r w:rsidR="00047364">
                        <w:rPr>
                          <w:b/>
                          <w:color w:val="FFFFFF" w:themeColor="background1"/>
                        </w:rPr>
                        <w:t>0</w:t>
                      </w:r>
                      <w:r w:rsidR="00221ECA" w:rsidRPr="00CD68B7">
                        <w:rPr>
                          <w:b/>
                          <w:color w:val="FFFFFF" w:themeColor="background1"/>
                        </w:rPr>
                        <w:t>am</w:t>
                      </w:r>
                    </w:p>
                  </w:tc>
                </w:sdtContent>
              </w:sdt>
              <w:tc>
                <w:tcPr>
                  <w:tcW w:w="742" w:type="pct"/>
                  <w:shd w:val="clear" w:color="auto" w:fill="00B0F0"/>
                  <w:vAlign w:val="center"/>
                </w:tcPr>
                <w:p w14:paraId="0C676ECE" w14:textId="77777777" w:rsidR="00F52CB4" w:rsidRDefault="00F52CB4" w:rsidP="008C1FBB">
                  <w:pPr>
                    <w:pStyle w:val="TableText"/>
                    <w:spacing w:beforeLines="60" w:before="144" w:after="0"/>
                    <w:contextualSpacing/>
                    <w:rPr>
                      <w:b/>
                      <w:color w:val="FFFFFF" w:themeColor="background1"/>
                      <w:sz w:val="18"/>
                    </w:rPr>
                  </w:pPr>
                </w:p>
                <w:p w14:paraId="77128F0D" w14:textId="77777777" w:rsidR="00221ECA" w:rsidRPr="009365D3" w:rsidRDefault="00221ECA" w:rsidP="008C1FBB">
                  <w:pPr>
                    <w:pStyle w:val="TableText"/>
                    <w:spacing w:beforeLines="60" w:before="144" w:after="0"/>
                    <w:contextualSpacing/>
                    <w:rPr>
                      <w:b/>
                      <w:color w:val="FFFFFF" w:themeColor="background1"/>
                    </w:rPr>
                  </w:pPr>
                  <w:r w:rsidRPr="00097843">
                    <w:rPr>
                      <w:b/>
                      <w:color w:val="FFFFFF" w:themeColor="background1"/>
                      <w:sz w:val="18"/>
                    </w:rPr>
                    <w:t>MPH, KB, Ground Floor</w:t>
                  </w:r>
                </w:p>
              </w:tc>
            </w:tr>
            <w:tr w:rsidR="00221ECA" w14:paraId="3208D70C" w14:textId="77777777" w:rsidTr="002A1CB7">
              <w:trPr>
                <w:trHeight w:val="912"/>
                <w:jc w:val="center"/>
              </w:trPr>
              <w:tc>
                <w:tcPr>
                  <w:tcW w:w="2953" w:type="pct"/>
                  <w:shd w:val="clear" w:color="auto" w:fill="00B0F0"/>
                  <w:vAlign w:val="center"/>
                </w:tcPr>
                <w:p w14:paraId="0A75DDD9" w14:textId="69E87306" w:rsidR="00221ECA" w:rsidRPr="007D4A3A" w:rsidRDefault="00221ECA" w:rsidP="008C1FBB">
                  <w:pPr>
                    <w:pStyle w:val="TableSubheading"/>
                    <w:spacing w:before="0" w:after="0" w:line="360" w:lineRule="auto"/>
                    <w:contextualSpacing/>
                    <w:rPr>
                      <w:color w:val="FFFFFF" w:themeColor="background1"/>
                    </w:rPr>
                  </w:pPr>
                  <w:r w:rsidRPr="007D4A3A">
                    <w:rPr>
                      <w:color w:val="FFFFFF" w:themeColor="background1"/>
                    </w:rPr>
                    <w:t>arrival &amp; registration of judges</w:t>
                  </w:r>
                </w:p>
                <w:p w14:paraId="77F347A6" w14:textId="67B1AC83" w:rsidR="007D4A3A" w:rsidRPr="007D4A3A" w:rsidRDefault="007D4A3A" w:rsidP="008C1FBB">
                  <w:pPr>
                    <w:pStyle w:val="TableSubheading"/>
                    <w:spacing w:before="0" w:after="0" w:line="360" w:lineRule="auto"/>
                    <w:contextualSpacing/>
                    <w:rPr>
                      <w:color w:val="FFFFFF" w:themeColor="background1"/>
                      <w:sz w:val="18"/>
                    </w:rPr>
                  </w:pPr>
                  <w:r w:rsidRPr="007D4A3A">
                    <w:rPr>
                      <w:color w:val="FFFFFF" w:themeColor="background1"/>
                    </w:rPr>
                    <w:t>Refreshment</w:t>
                  </w:r>
                </w:p>
                <w:p w14:paraId="66CC9769" w14:textId="29BAA66F" w:rsidR="00221ECA" w:rsidRPr="007D4A3A" w:rsidRDefault="00221ECA" w:rsidP="008C1FBB">
                  <w:pPr>
                    <w:pStyle w:val="TableSubheading"/>
                    <w:spacing w:before="0" w:after="0" w:line="360" w:lineRule="auto"/>
                    <w:contextualSpacing/>
                    <w:jc w:val="right"/>
                    <w:rPr>
                      <w:color w:val="FFFFFF" w:themeColor="background1"/>
                    </w:rPr>
                  </w:pPr>
                </w:p>
              </w:tc>
              <w:sdt>
                <w:sdtPr>
                  <w:rPr>
                    <w:b/>
                    <w:color w:val="FFFFFF" w:themeColor="background1"/>
                  </w:rPr>
                  <w:id w:val="-1169099430"/>
                  <w:placeholder>
                    <w:docPart w:val="E4C47D9A064D41DBA0DB3884BB999615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703" w:type="pct"/>
                      <w:shd w:val="clear" w:color="auto" w:fill="00B0F0"/>
                      <w:vAlign w:val="center"/>
                    </w:tcPr>
                    <w:p w14:paraId="51D97F38" w14:textId="31EE8E18" w:rsidR="00221ECA" w:rsidRPr="0067116B" w:rsidRDefault="00221ECA" w:rsidP="0055553C">
                      <w:pPr>
                        <w:pStyle w:val="TableText"/>
                        <w:spacing w:before="0" w:after="0" w:line="360" w:lineRule="auto"/>
                        <w:contextualSpacing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CD68B7">
                        <w:rPr>
                          <w:b/>
                          <w:color w:val="FFFFFF" w:themeColor="background1"/>
                        </w:rPr>
                        <w:t>0</w:t>
                      </w:r>
                      <w:r>
                        <w:rPr>
                          <w:b/>
                          <w:color w:val="FFFFFF" w:themeColor="background1"/>
                        </w:rPr>
                        <w:t>8</w:t>
                      </w:r>
                      <w:r w:rsidRPr="00CD68B7">
                        <w:rPr>
                          <w:b/>
                          <w:color w:val="FFFFFF" w:themeColor="background1"/>
                        </w:rPr>
                        <w:t>.</w:t>
                      </w:r>
                      <w:r w:rsidR="0055553C">
                        <w:rPr>
                          <w:b/>
                          <w:color w:val="FFFFFF" w:themeColor="background1"/>
                        </w:rPr>
                        <w:t>3</w:t>
                      </w:r>
                      <w:r w:rsidR="0012737F">
                        <w:rPr>
                          <w:b/>
                          <w:color w:val="FFFFFF" w:themeColor="background1"/>
                        </w:rPr>
                        <w:t>0</w:t>
                      </w:r>
                      <w:r w:rsidRPr="00CD68B7">
                        <w:rPr>
                          <w:b/>
                          <w:color w:val="FFFFFF" w:themeColor="background1"/>
                        </w:rPr>
                        <w:t>am</w:t>
                      </w:r>
                    </w:p>
                  </w:tc>
                </w:sdtContent>
              </w:sdt>
              <w:sdt>
                <w:sdtPr>
                  <w:rPr>
                    <w:b/>
                    <w:color w:val="FFFFFF" w:themeColor="background1"/>
                  </w:rPr>
                  <w:id w:val="-35669344"/>
                  <w:placeholder>
                    <w:docPart w:val="9CDB1AD78C0541C28549CDA5DFE0CE60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601" w:type="pct"/>
                      <w:shd w:val="clear" w:color="auto" w:fill="00B0F0"/>
                      <w:vAlign w:val="center"/>
                    </w:tcPr>
                    <w:p w14:paraId="1FF26CA6" w14:textId="5F1B0450" w:rsidR="00221ECA" w:rsidRPr="0067116B" w:rsidRDefault="0012737F" w:rsidP="0055553C">
                      <w:pPr>
                        <w:pStyle w:val="TableText"/>
                        <w:spacing w:before="0" w:after="0" w:line="360" w:lineRule="auto"/>
                        <w:contextualSpacing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0</w:t>
                      </w:r>
                      <w:r w:rsidR="0055553C">
                        <w:rPr>
                          <w:b/>
                          <w:color w:val="FFFFFF" w:themeColor="background1"/>
                        </w:rPr>
                        <w:t>9</w:t>
                      </w:r>
                      <w:r>
                        <w:rPr>
                          <w:b/>
                          <w:color w:val="FFFFFF" w:themeColor="background1"/>
                        </w:rPr>
                        <w:t>.</w:t>
                      </w:r>
                      <w:r w:rsidR="008C1FBB">
                        <w:rPr>
                          <w:b/>
                          <w:color w:val="FFFFFF" w:themeColor="background1"/>
                        </w:rPr>
                        <w:t>3</w:t>
                      </w:r>
                      <w:r w:rsidR="00047364">
                        <w:rPr>
                          <w:b/>
                          <w:color w:val="FFFFFF" w:themeColor="background1"/>
                        </w:rPr>
                        <w:t>0</w:t>
                      </w:r>
                      <w:r w:rsidR="00221ECA" w:rsidRPr="00CD68B7">
                        <w:rPr>
                          <w:b/>
                          <w:color w:val="FFFFFF" w:themeColor="background1"/>
                        </w:rPr>
                        <w:t>am</w:t>
                      </w:r>
                    </w:p>
                  </w:tc>
                </w:sdtContent>
              </w:sdt>
              <w:tc>
                <w:tcPr>
                  <w:tcW w:w="742" w:type="pct"/>
                  <w:shd w:val="clear" w:color="auto" w:fill="00B0F0"/>
                  <w:vAlign w:val="center"/>
                </w:tcPr>
                <w:p w14:paraId="323EE5F6" w14:textId="627450AE" w:rsidR="00221ECA" w:rsidRPr="009365D3" w:rsidRDefault="0055553C" w:rsidP="008C1FBB">
                  <w:pPr>
                    <w:pStyle w:val="TableText"/>
                    <w:spacing w:before="0" w:after="0" w:line="360" w:lineRule="auto"/>
                    <w:contextualSpacing/>
                    <w:rPr>
                      <w:b/>
                      <w:color w:val="FFFFFF" w:themeColor="background1"/>
                    </w:rPr>
                  </w:pPr>
                  <w:r w:rsidRPr="00097843">
                    <w:rPr>
                      <w:b/>
                      <w:color w:val="FFFFFF" w:themeColor="background1"/>
                      <w:sz w:val="18"/>
                    </w:rPr>
                    <w:t>MPH, KB, Ground Floor</w:t>
                  </w:r>
                  <w:r>
                    <w:rPr>
                      <w:b/>
                      <w:color w:val="FFFFFF" w:themeColor="background1"/>
                      <w:sz w:val="18"/>
                    </w:rPr>
                    <w:t xml:space="preserve"> &amp; KB Level 1 Concourse Area</w:t>
                  </w:r>
                </w:p>
              </w:tc>
            </w:tr>
            <w:tr w:rsidR="002A1CB7" w14:paraId="41023C17" w14:textId="77777777" w:rsidTr="0089694A">
              <w:trPr>
                <w:trHeight w:val="498"/>
                <w:jc w:val="center"/>
              </w:trPr>
              <w:tc>
                <w:tcPr>
                  <w:tcW w:w="2953" w:type="pct"/>
                  <w:tcBorders>
                    <w:bottom w:val="single" w:sz="4" w:space="0" w:color="auto"/>
                  </w:tcBorders>
                  <w:shd w:val="clear" w:color="auto" w:fill="00B0F0"/>
                  <w:vAlign w:val="center"/>
                </w:tcPr>
                <w:p w14:paraId="2D628CCA" w14:textId="77777777" w:rsidR="002A1CB7" w:rsidRDefault="002A1CB7" w:rsidP="008C1FBB">
                  <w:pPr>
                    <w:pStyle w:val="TableSubheading"/>
                    <w:spacing w:before="0" w:after="0" w:line="360" w:lineRule="auto"/>
                    <w:contextualSpacing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Setting-up of booths</w:t>
                  </w:r>
                </w:p>
                <w:p w14:paraId="4E6091E7" w14:textId="49B771D0" w:rsidR="002A1CB7" w:rsidRPr="007D4A3A" w:rsidRDefault="002A1CB7" w:rsidP="002A1CB7">
                  <w:pPr>
                    <w:pStyle w:val="TableSubheading"/>
                    <w:spacing w:before="0" w:after="0" w:line="360" w:lineRule="auto"/>
                    <w:contextualSpacing/>
                    <w:jc w:val="right"/>
                    <w:rPr>
                      <w:color w:val="FFFFFF" w:themeColor="background1"/>
                    </w:rPr>
                  </w:pPr>
                  <w:r w:rsidRPr="002A1CB7">
                    <w:rPr>
                      <w:color w:val="FFFFFF" w:themeColor="background1"/>
                      <w:sz w:val="18"/>
                    </w:rPr>
                    <w:t>industry exhibitors</w:t>
                  </w:r>
                </w:p>
              </w:tc>
              <w:tc>
                <w:tcPr>
                  <w:tcW w:w="703" w:type="pct"/>
                  <w:tcBorders>
                    <w:bottom w:val="single" w:sz="4" w:space="0" w:color="auto"/>
                  </w:tcBorders>
                  <w:shd w:val="clear" w:color="auto" w:fill="00B0F0"/>
                  <w:vAlign w:val="center"/>
                </w:tcPr>
                <w:p w14:paraId="69CA220F" w14:textId="1E5E8F65" w:rsidR="002A1CB7" w:rsidRDefault="002A1CB7" w:rsidP="0055553C">
                  <w:pPr>
                    <w:pStyle w:val="TableText"/>
                    <w:spacing w:before="0" w:after="0" w:line="360" w:lineRule="auto"/>
                    <w:contextualSpacing/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08.</w:t>
                  </w:r>
                  <w:r w:rsidR="0055553C">
                    <w:rPr>
                      <w:b/>
                      <w:color w:val="FFFFFF" w:themeColor="background1"/>
                    </w:rPr>
                    <w:t>3</w:t>
                  </w:r>
                  <w:r>
                    <w:rPr>
                      <w:b/>
                      <w:color w:val="FFFFFF" w:themeColor="background1"/>
                    </w:rPr>
                    <w:t>0am</w:t>
                  </w:r>
                </w:p>
              </w:tc>
              <w:tc>
                <w:tcPr>
                  <w:tcW w:w="601" w:type="pct"/>
                  <w:tcBorders>
                    <w:bottom w:val="single" w:sz="4" w:space="0" w:color="auto"/>
                  </w:tcBorders>
                  <w:shd w:val="clear" w:color="auto" w:fill="00B0F0"/>
                  <w:vAlign w:val="center"/>
                </w:tcPr>
                <w:p w14:paraId="0A897CCF" w14:textId="544AF37A" w:rsidR="002A1CB7" w:rsidRDefault="002A1CB7" w:rsidP="008C1FBB">
                  <w:pPr>
                    <w:pStyle w:val="TableText"/>
                    <w:spacing w:before="0" w:after="0" w:line="360" w:lineRule="auto"/>
                    <w:contextualSpacing/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09.00am</w:t>
                  </w:r>
                </w:p>
              </w:tc>
              <w:tc>
                <w:tcPr>
                  <w:tcW w:w="742" w:type="pct"/>
                  <w:tcBorders>
                    <w:bottom w:val="single" w:sz="4" w:space="0" w:color="auto"/>
                  </w:tcBorders>
                  <w:shd w:val="clear" w:color="auto" w:fill="00B0F0"/>
                  <w:vAlign w:val="center"/>
                </w:tcPr>
                <w:p w14:paraId="5785BF21" w14:textId="64BCA66E" w:rsidR="002A1CB7" w:rsidRPr="00B3391B" w:rsidRDefault="002A1CB7" w:rsidP="008C1FBB">
                  <w:pPr>
                    <w:pStyle w:val="TableText"/>
                    <w:spacing w:before="0" w:after="0" w:line="360" w:lineRule="auto"/>
                    <w:contextualSpacing/>
                    <w:rPr>
                      <w:b/>
                      <w:color w:val="FFFFFF" w:themeColor="background1"/>
                    </w:rPr>
                  </w:pPr>
                  <w:r w:rsidRPr="00097843">
                    <w:rPr>
                      <w:b/>
                      <w:color w:val="FFFFFF" w:themeColor="background1"/>
                      <w:sz w:val="18"/>
                    </w:rPr>
                    <w:t>MPH, KB, Ground Floor</w:t>
                  </w:r>
                </w:p>
              </w:tc>
            </w:tr>
            <w:tr w:rsidR="00221ECA" w14:paraId="26CDE55D" w14:textId="77777777" w:rsidTr="0089694A">
              <w:trPr>
                <w:trHeight w:val="462"/>
                <w:jc w:val="center"/>
              </w:trPr>
              <w:tc>
                <w:tcPr>
                  <w:tcW w:w="295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FB" w:themeFill="accent1" w:themeFillTint="33"/>
                  <w:vAlign w:val="center"/>
                </w:tcPr>
                <w:p w14:paraId="182EC88B" w14:textId="77777777" w:rsidR="00221ECA" w:rsidRDefault="00221ECA" w:rsidP="008C1FBB">
                  <w:pPr>
                    <w:pStyle w:val="TableSubheading"/>
                    <w:spacing w:before="0" w:after="0"/>
                    <w:contextualSpacing/>
                    <w:rPr>
                      <w:color w:val="auto"/>
                    </w:rPr>
                  </w:pPr>
                  <w:r w:rsidRPr="009365D3">
                    <w:rPr>
                      <w:color w:val="auto"/>
                    </w:rPr>
                    <w:t>briefing of rules &amp; regulations</w:t>
                  </w:r>
                </w:p>
                <w:p w14:paraId="55D04686" w14:textId="4D05F765" w:rsidR="00221ECA" w:rsidRPr="009365D3" w:rsidRDefault="00C301EB" w:rsidP="008C1FBB">
                  <w:pPr>
                    <w:pStyle w:val="TableSubheading"/>
                    <w:spacing w:before="0" w:after="0"/>
                    <w:contextualSpacing/>
                    <w:jc w:val="right"/>
                    <w:rPr>
                      <w:color w:val="auto"/>
                    </w:rPr>
                  </w:pPr>
                  <w:r>
                    <w:rPr>
                      <w:color w:val="000000" w:themeColor="text1"/>
                      <w:sz w:val="18"/>
                    </w:rPr>
                    <w:t>participants</w:t>
                  </w:r>
                </w:p>
              </w:tc>
              <w:sdt>
                <w:sdtPr>
                  <w:rPr>
                    <w:b/>
                    <w:color w:val="auto"/>
                  </w:rPr>
                  <w:id w:val="-213276035"/>
                  <w:placeholder>
                    <w:docPart w:val="036782B953CD4CE6B61E45B5C5EFBF0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703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D9F2FB" w:themeFill="accent1" w:themeFillTint="33"/>
                      <w:vAlign w:val="center"/>
                    </w:tcPr>
                    <w:p w14:paraId="322E6E34" w14:textId="7A075237" w:rsidR="00221ECA" w:rsidRPr="009365D3" w:rsidRDefault="00221ECA" w:rsidP="0055553C">
                      <w:pPr>
                        <w:pStyle w:val="TableText"/>
                        <w:spacing w:before="0" w:after="0"/>
                        <w:contextualSpacing/>
                        <w:jc w:val="center"/>
                        <w:rPr>
                          <w:b/>
                          <w:color w:val="auto"/>
                        </w:rPr>
                      </w:pPr>
                      <w:r w:rsidRPr="009365D3">
                        <w:rPr>
                          <w:b/>
                          <w:color w:val="auto"/>
                        </w:rPr>
                        <w:t>0</w:t>
                      </w:r>
                      <w:r w:rsidR="0055553C">
                        <w:rPr>
                          <w:b/>
                          <w:color w:val="auto"/>
                        </w:rPr>
                        <w:t>9</w:t>
                      </w:r>
                      <w:r w:rsidR="0012737F">
                        <w:rPr>
                          <w:b/>
                          <w:color w:val="auto"/>
                        </w:rPr>
                        <w:t>.</w:t>
                      </w:r>
                      <w:r w:rsidR="008C1FBB">
                        <w:rPr>
                          <w:b/>
                          <w:color w:val="auto"/>
                        </w:rPr>
                        <w:t>3</w:t>
                      </w:r>
                      <w:r w:rsidR="00047364">
                        <w:rPr>
                          <w:b/>
                          <w:color w:val="auto"/>
                        </w:rPr>
                        <w:t>0</w:t>
                      </w:r>
                      <w:r w:rsidRPr="009365D3">
                        <w:rPr>
                          <w:b/>
                          <w:color w:val="auto"/>
                        </w:rPr>
                        <w:t>am</w:t>
                      </w:r>
                    </w:p>
                  </w:tc>
                </w:sdtContent>
              </w:sdt>
              <w:sdt>
                <w:sdtPr>
                  <w:rPr>
                    <w:b/>
                    <w:color w:val="auto"/>
                  </w:rPr>
                  <w:id w:val="-436599768"/>
                  <w:placeholder>
                    <w:docPart w:val="036782B953CD4CE6B61E45B5C5EFBF03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601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D9F2FB" w:themeFill="accent1" w:themeFillTint="33"/>
                      <w:vAlign w:val="center"/>
                    </w:tcPr>
                    <w:p w14:paraId="3A468D78" w14:textId="41BAF520" w:rsidR="00221ECA" w:rsidRPr="009365D3" w:rsidRDefault="00221ECA" w:rsidP="0055553C">
                      <w:pPr>
                        <w:pStyle w:val="TableText"/>
                        <w:spacing w:before="0" w:after="0"/>
                        <w:contextualSpacing/>
                        <w:jc w:val="center"/>
                        <w:rPr>
                          <w:b/>
                          <w:color w:val="auto"/>
                        </w:rPr>
                      </w:pPr>
                      <w:r w:rsidRPr="009365D3">
                        <w:rPr>
                          <w:b/>
                          <w:color w:val="auto"/>
                        </w:rPr>
                        <w:t>0</w:t>
                      </w:r>
                      <w:r>
                        <w:rPr>
                          <w:b/>
                          <w:color w:val="auto"/>
                        </w:rPr>
                        <w:t>9</w:t>
                      </w:r>
                      <w:r w:rsidR="0012737F">
                        <w:rPr>
                          <w:b/>
                          <w:color w:val="auto"/>
                        </w:rPr>
                        <w:t>.</w:t>
                      </w:r>
                      <w:r w:rsidR="0055553C">
                        <w:rPr>
                          <w:b/>
                          <w:color w:val="auto"/>
                        </w:rPr>
                        <w:t>45</w:t>
                      </w:r>
                      <w:r w:rsidRPr="009365D3">
                        <w:rPr>
                          <w:b/>
                          <w:color w:val="auto"/>
                        </w:rPr>
                        <w:t>am</w:t>
                      </w:r>
                    </w:p>
                  </w:tc>
                </w:sdtContent>
              </w:sdt>
              <w:tc>
                <w:tcPr>
                  <w:tcW w:w="7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FB" w:themeFill="accent1" w:themeFillTint="33"/>
                  <w:vAlign w:val="center"/>
                </w:tcPr>
                <w:p w14:paraId="3FAE007F" w14:textId="77777777" w:rsidR="0091393C" w:rsidRDefault="00221ECA" w:rsidP="008C1FBB">
                  <w:pPr>
                    <w:pStyle w:val="TableText"/>
                    <w:spacing w:before="0" w:after="0"/>
                    <w:contextualSpacing/>
                    <w:rPr>
                      <w:b/>
                      <w:color w:val="auto"/>
                      <w:sz w:val="18"/>
                    </w:rPr>
                  </w:pPr>
                  <w:r w:rsidRPr="00403CBB">
                    <w:rPr>
                      <w:b/>
                      <w:color w:val="auto"/>
                      <w:sz w:val="18"/>
                    </w:rPr>
                    <w:t xml:space="preserve">MPH, KB, </w:t>
                  </w:r>
                </w:p>
                <w:p w14:paraId="1155E20E" w14:textId="77777777" w:rsidR="00221ECA" w:rsidRPr="009365D3" w:rsidRDefault="00221ECA" w:rsidP="008C1FBB">
                  <w:pPr>
                    <w:pStyle w:val="TableText"/>
                    <w:spacing w:before="0" w:after="0"/>
                    <w:contextualSpacing/>
                    <w:rPr>
                      <w:b/>
                      <w:color w:val="auto"/>
                    </w:rPr>
                  </w:pPr>
                  <w:r w:rsidRPr="00403CBB">
                    <w:rPr>
                      <w:b/>
                      <w:color w:val="auto"/>
                      <w:sz w:val="18"/>
                    </w:rPr>
                    <w:t>Ground Floor</w:t>
                  </w:r>
                </w:p>
              </w:tc>
            </w:tr>
            <w:tr w:rsidR="00221ECA" w14:paraId="39FFB873" w14:textId="77777777" w:rsidTr="0089694A">
              <w:trPr>
                <w:trHeight w:val="480"/>
                <w:jc w:val="center"/>
              </w:trPr>
              <w:tc>
                <w:tcPr>
                  <w:tcW w:w="295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FB" w:themeFill="accent1" w:themeFillTint="33"/>
                  <w:vAlign w:val="center"/>
                </w:tcPr>
                <w:p w14:paraId="41C045B0" w14:textId="6D3D3BE4" w:rsidR="00221ECA" w:rsidRDefault="00221ECA" w:rsidP="008C1FBB">
                  <w:pPr>
                    <w:pStyle w:val="TableSubheading"/>
                    <w:spacing w:before="0" w:after="0"/>
                    <w:contextualSpacing/>
                    <w:rPr>
                      <w:color w:val="auto"/>
                    </w:rPr>
                  </w:pPr>
                  <w:r w:rsidRPr="00590023">
                    <w:rPr>
                      <w:color w:val="auto"/>
                    </w:rPr>
                    <w:t xml:space="preserve">briefing of </w:t>
                  </w:r>
                  <w:r w:rsidR="005A4826">
                    <w:rPr>
                      <w:color w:val="auto"/>
                    </w:rPr>
                    <w:t xml:space="preserve">assessment </w:t>
                  </w:r>
                  <w:r w:rsidR="00F27117">
                    <w:rPr>
                      <w:color w:val="auto"/>
                    </w:rPr>
                    <w:t>guidelines</w:t>
                  </w:r>
                  <w:r w:rsidRPr="00590023">
                    <w:rPr>
                      <w:color w:val="auto"/>
                    </w:rPr>
                    <w:t xml:space="preserve"> </w:t>
                  </w:r>
                </w:p>
                <w:p w14:paraId="083E392C" w14:textId="6FCECC5A" w:rsidR="00221ECA" w:rsidRPr="0067116B" w:rsidRDefault="00221ECA" w:rsidP="008C1FBB">
                  <w:pPr>
                    <w:pStyle w:val="TableSubheading"/>
                    <w:spacing w:before="0" w:after="0"/>
                    <w:contextualSpacing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auto"/>
                      <w:sz w:val="18"/>
                    </w:rPr>
                    <w:t>JUDGES</w:t>
                  </w:r>
                </w:p>
              </w:tc>
              <w:sdt>
                <w:sdtPr>
                  <w:rPr>
                    <w:b/>
                    <w:color w:val="000000" w:themeColor="text1"/>
                  </w:rPr>
                  <w:id w:val="-74601186"/>
                  <w:placeholder>
                    <w:docPart w:val="B164DA7B878A405582DFE64ADE4572B5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703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D9F2FB" w:themeFill="accent1" w:themeFillTint="33"/>
                      <w:vAlign w:val="center"/>
                    </w:tcPr>
                    <w:p w14:paraId="5624045B" w14:textId="3AA39040" w:rsidR="00221ECA" w:rsidRPr="000E2D5A" w:rsidRDefault="0012737F" w:rsidP="0055553C">
                      <w:pPr>
                        <w:pStyle w:val="TableText"/>
                        <w:spacing w:before="0" w:after="0"/>
                        <w:contextualSpacing/>
                        <w:jc w:val="center"/>
                        <w:rPr>
                          <w:b/>
                          <w:color w:val="auto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0</w:t>
                      </w:r>
                      <w:r w:rsidR="0055553C">
                        <w:rPr>
                          <w:b/>
                          <w:color w:val="000000" w:themeColor="text1"/>
                        </w:rPr>
                        <w:t>9</w:t>
                      </w:r>
                      <w:r>
                        <w:rPr>
                          <w:b/>
                          <w:color w:val="000000" w:themeColor="text1"/>
                        </w:rPr>
                        <w:t>.</w:t>
                      </w:r>
                      <w:r w:rsidR="008C1FBB">
                        <w:rPr>
                          <w:b/>
                          <w:color w:val="000000" w:themeColor="text1"/>
                        </w:rPr>
                        <w:t>3</w:t>
                      </w:r>
                      <w:r w:rsidR="00047364">
                        <w:rPr>
                          <w:b/>
                          <w:color w:val="000000" w:themeColor="text1"/>
                        </w:rPr>
                        <w:t>0</w:t>
                      </w:r>
                      <w:r w:rsidR="00221ECA" w:rsidRPr="009753C3">
                        <w:rPr>
                          <w:b/>
                          <w:color w:val="000000" w:themeColor="text1"/>
                        </w:rPr>
                        <w:t>am</w:t>
                      </w:r>
                    </w:p>
                  </w:tc>
                </w:sdtContent>
              </w:sdt>
              <w:sdt>
                <w:sdtPr>
                  <w:rPr>
                    <w:b/>
                    <w:color w:val="000000" w:themeColor="text1"/>
                  </w:rPr>
                  <w:id w:val="-1269687990"/>
                  <w:placeholder>
                    <w:docPart w:val="B5E781601DAF4B5099B41209B19C14B0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601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D9F2FB" w:themeFill="accent1" w:themeFillTint="33"/>
                      <w:vAlign w:val="center"/>
                    </w:tcPr>
                    <w:p w14:paraId="3EC7F9D1" w14:textId="64DBAAF6" w:rsidR="00221ECA" w:rsidRPr="000E2D5A" w:rsidRDefault="00221ECA" w:rsidP="0055553C">
                      <w:pPr>
                        <w:pStyle w:val="TableText"/>
                        <w:spacing w:before="0" w:after="0"/>
                        <w:contextualSpacing/>
                        <w:jc w:val="center"/>
                        <w:rPr>
                          <w:b/>
                          <w:color w:val="auto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9</w:t>
                      </w:r>
                      <w:r w:rsidRPr="009753C3">
                        <w:rPr>
                          <w:b/>
                          <w:color w:val="000000" w:themeColor="text1"/>
                        </w:rPr>
                        <w:t>.</w:t>
                      </w:r>
                      <w:r w:rsidR="0055553C">
                        <w:rPr>
                          <w:b/>
                          <w:color w:val="000000" w:themeColor="text1"/>
                        </w:rPr>
                        <w:t>45</w:t>
                      </w:r>
                      <w:r w:rsidRPr="009753C3">
                        <w:rPr>
                          <w:b/>
                          <w:color w:val="000000" w:themeColor="text1"/>
                        </w:rPr>
                        <w:t>am</w:t>
                      </w:r>
                    </w:p>
                  </w:tc>
                </w:sdtContent>
              </w:sdt>
              <w:tc>
                <w:tcPr>
                  <w:tcW w:w="7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FB" w:themeFill="accent1" w:themeFillTint="33"/>
                  <w:vAlign w:val="center"/>
                </w:tcPr>
                <w:p w14:paraId="18C789D7" w14:textId="346ECC61" w:rsidR="00221ECA" w:rsidRPr="004510E8" w:rsidRDefault="004510E8" w:rsidP="008C1FBB">
                  <w:pPr>
                    <w:pStyle w:val="TableText"/>
                    <w:spacing w:before="0" w:after="0"/>
                    <w:contextualSpacing/>
                    <w:rPr>
                      <w:b/>
                      <w:color w:val="auto"/>
                    </w:rPr>
                  </w:pPr>
                  <w:r w:rsidRPr="004510E8">
                    <w:rPr>
                      <w:b/>
                      <w:color w:val="auto"/>
                      <w:sz w:val="18"/>
                    </w:rPr>
                    <w:t>KB Level 1 Concourse Area</w:t>
                  </w:r>
                </w:p>
              </w:tc>
            </w:tr>
            <w:tr w:rsidR="00221ECA" w14:paraId="60F74C1F" w14:textId="77777777" w:rsidTr="0089694A">
              <w:trPr>
                <w:trHeight w:val="570"/>
                <w:jc w:val="center"/>
              </w:trPr>
              <w:tc>
                <w:tcPr>
                  <w:tcW w:w="2953" w:type="pct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00B0F0"/>
                  <w:vAlign w:val="center"/>
                </w:tcPr>
                <w:p w14:paraId="5F63D3D5" w14:textId="77777777" w:rsidR="00221ECA" w:rsidRDefault="00F8599A" w:rsidP="008C1FBB">
                  <w:pPr>
                    <w:pStyle w:val="TableSubheading"/>
                    <w:spacing w:before="0" w:after="0" w:line="360" w:lineRule="auto"/>
                    <w:contextualSpacing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Poster </w:t>
                  </w:r>
                  <w:r w:rsidR="00221ECA" w:rsidRPr="00097843">
                    <w:rPr>
                      <w:color w:val="FFFFFF" w:themeColor="background1"/>
                    </w:rPr>
                    <w:t xml:space="preserve">ASSESSMENT </w:t>
                  </w:r>
                </w:p>
                <w:p w14:paraId="2253E839" w14:textId="3FBC218C" w:rsidR="00D054A1" w:rsidRPr="00F8599A" w:rsidRDefault="00D054A1" w:rsidP="008C1FBB">
                  <w:pPr>
                    <w:pStyle w:val="TableSubheading"/>
                    <w:spacing w:before="0" w:after="0" w:line="360" w:lineRule="auto"/>
                    <w:contextualSpacing/>
                    <w:rPr>
                      <w:color w:val="FFFFFF" w:themeColor="background1"/>
                      <w:sz w:val="18"/>
                    </w:rPr>
                  </w:pPr>
                  <w:r w:rsidRPr="00D054A1">
                    <w:rPr>
                      <w:color w:val="FFFFFF" w:themeColor="background1"/>
                    </w:rPr>
                    <w:t>industry interaction</w:t>
                  </w:r>
                </w:p>
              </w:tc>
              <w:sdt>
                <w:sdtPr>
                  <w:rPr>
                    <w:b/>
                    <w:color w:val="FFFFFF" w:themeColor="background1"/>
                  </w:rPr>
                  <w:id w:val="-2130307834"/>
                  <w:placeholder>
                    <w:docPart w:val="61F50C90660D462887CF5AD2A32FB0E4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703" w:type="pct"/>
                      <w:tcBorders>
                        <w:top w:val="single" w:sz="4" w:space="0" w:color="auto"/>
                        <w:bottom w:val="single" w:sz="4" w:space="0" w:color="auto"/>
                      </w:tcBorders>
                      <w:shd w:val="clear" w:color="auto" w:fill="00B0F0"/>
                      <w:vAlign w:val="center"/>
                    </w:tcPr>
                    <w:p w14:paraId="0800A163" w14:textId="74F92C41" w:rsidR="00221ECA" w:rsidRPr="00097843" w:rsidRDefault="0055553C" w:rsidP="0055553C">
                      <w:pPr>
                        <w:pStyle w:val="TableText"/>
                        <w:spacing w:before="0" w:after="0" w:line="360" w:lineRule="auto"/>
                        <w:contextualSpacing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10</w:t>
                      </w:r>
                      <w:r w:rsidR="0012737F">
                        <w:rPr>
                          <w:b/>
                          <w:color w:val="FFFFFF" w:themeColor="background1"/>
                        </w:rPr>
                        <w:t>.</w:t>
                      </w:r>
                      <w:r w:rsidR="008C1FBB">
                        <w:rPr>
                          <w:b/>
                          <w:color w:val="FFFFFF" w:themeColor="background1"/>
                        </w:rPr>
                        <w:t>0</w:t>
                      </w:r>
                      <w:r w:rsidR="0012737F">
                        <w:rPr>
                          <w:b/>
                          <w:color w:val="FFFFFF" w:themeColor="background1"/>
                        </w:rPr>
                        <w:t>0</w:t>
                      </w:r>
                      <w:r w:rsidR="00221ECA" w:rsidRPr="00097843">
                        <w:rPr>
                          <w:b/>
                          <w:color w:val="FFFFFF" w:themeColor="background1"/>
                        </w:rPr>
                        <w:t>am</w:t>
                      </w:r>
                    </w:p>
                  </w:tc>
                </w:sdtContent>
              </w:sdt>
              <w:sdt>
                <w:sdtPr>
                  <w:rPr>
                    <w:b/>
                    <w:color w:val="FFFFFF" w:themeColor="background1"/>
                  </w:rPr>
                  <w:id w:val="-656837432"/>
                  <w:placeholder>
                    <w:docPart w:val="BB390E4D21C2464CA3F720E87C10FE9D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601" w:type="pct"/>
                      <w:tcBorders>
                        <w:top w:val="single" w:sz="4" w:space="0" w:color="auto"/>
                        <w:bottom w:val="single" w:sz="4" w:space="0" w:color="auto"/>
                      </w:tcBorders>
                      <w:shd w:val="clear" w:color="auto" w:fill="00B0F0"/>
                      <w:vAlign w:val="center"/>
                    </w:tcPr>
                    <w:p w14:paraId="1B3BFBCE" w14:textId="0675A717" w:rsidR="00221ECA" w:rsidRPr="00097843" w:rsidRDefault="0012737F" w:rsidP="008C1FBB">
                      <w:pPr>
                        <w:pStyle w:val="TableText"/>
                        <w:spacing w:before="0" w:after="0" w:line="360" w:lineRule="auto"/>
                        <w:contextualSpacing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1</w:t>
                      </w:r>
                      <w:r w:rsidR="00D054A1">
                        <w:rPr>
                          <w:b/>
                          <w:color w:val="FFFFFF" w:themeColor="background1"/>
                        </w:rPr>
                        <w:t>2</w:t>
                      </w:r>
                      <w:r>
                        <w:rPr>
                          <w:b/>
                          <w:color w:val="FFFFFF" w:themeColor="background1"/>
                        </w:rPr>
                        <w:t>.00</w:t>
                      </w:r>
                      <w:r w:rsidR="00D054A1">
                        <w:rPr>
                          <w:b/>
                          <w:color w:val="FFFFFF" w:themeColor="background1"/>
                        </w:rPr>
                        <w:t>p</w:t>
                      </w:r>
                      <w:r w:rsidR="00221ECA" w:rsidRPr="00097843">
                        <w:rPr>
                          <w:b/>
                          <w:color w:val="FFFFFF" w:themeColor="background1"/>
                        </w:rPr>
                        <w:t>m</w:t>
                      </w:r>
                    </w:p>
                  </w:tc>
                </w:sdtContent>
              </w:sdt>
              <w:tc>
                <w:tcPr>
                  <w:tcW w:w="742" w:type="pct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00B0F0"/>
                  <w:vAlign w:val="center"/>
                </w:tcPr>
                <w:p w14:paraId="6737C116" w14:textId="77777777" w:rsidR="00221ECA" w:rsidRPr="00097843" w:rsidRDefault="00221ECA" w:rsidP="008C1FBB">
                  <w:pPr>
                    <w:pStyle w:val="TableText"/>
                    <w:spacing w:before="0" w:after="0" w:line="360" w:lineRule="auto"/>
                    <w:contextualSpacing/>
                    <w:rPr>
                      <w:b/>
                      <w:color w:val="FFFFFF" w:themeColor="background1"/>
                    </w:rPr>
                  </w:pPr>
                  <w:r w:rsidRPr="00097843">
                    <w:rPr>
                      <w:b/>
                      <w:color w:val="FFFFFF" w:themeColor="background1"/>
                      <w:sz w:val="18"/>
                    </w:rPr>
                    <w:t>MPH, KB, Ground Floor</w:t>
                  </w:r>
                </w:p>
              </w:tc>
            </w:tr>
            <w:tr w:rsidR="008D64A0" w14:paraId="7AD7852C" w14:textId="77777777" w:rsidTr="0089694A">
              <w:trPr>
                <w:trHeight w:val="372"/>
                <w:jc w:val="center"/>
              </w:trPr>
              <w:tc>
                <w:tcPr>
                  <w:tcW w:w="295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FB" w:themeFill="accent1" w:themeFillTint="33"/>
                  <w:vAlign w:val="center"/>
                </w:tcPr>
                <w:p w14:paraId="20E679B5" w14:textId="1F9DBF72" w:rsidR="008D64A0" w:rsidRDefault="008D64A0" w:rsidP="008C1FBB">
                  <w:pPr>
                    <w:pStyle w:val="TableSubheading"/>
                    <w:spacing w:before="0" w:after="0"/>
                    <w:contextualSpacing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interaction &amp; lunch</w:t>
                  </w:r>
                </w:p>
                <w:p w14:paraId="44D7DFD5" w14:textId="095DCBCB" w:rsidR="008D64A0" w:rsidRPr="009753C3" w:rsidRDefault="008D64A0" w:rsidP="008C1FBB">
                  <w:pPr>
                    <w:pStyle w:val="TableSubheading"/>
                    <w:spacing w:before="0" w:after="0"/>
                    <w:contextualSpacing/>
                    <w:jc w:val="right"/>
                    <w:rPr>
                      <w:color w:val="000000" w:themeColor="text1"/>
                    </w:rPr>
                  </w:pPr>
                  <w:r>
                    <w:rPr>
                      <w:color w:val="auto"/>
                      <w:sz w:val="18"/>
                    </w:rPr>
                    <w:t>judges</w:t>
                  </w:r>
                  <w:r w:rsidRPr="00A45BCA">
                    <w:rPr>
                      <w:color w:val="auto"/>
                    </w:rPr>
                    <w:t xml:space="preserve"> </w:t>
                  </w:r>
                </w:p>
              </w:tc>
              <w:tc>
                <w:tcPr>
                  <w:tcW w:w="703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FB" w:themeFill="accent1" w:themeFillTint="33"/>
                  <w:vAlign w:val="center"/>
                </w:tcPr>
                <w:p w14:paraId="28B2C85F" w14:textId="4A707831" w:rsidR="008D64A0" w:rsidRPr="009753C3" w:rsidRDefault="008D64A0" w:rsidP="008C1FBB">
                  <w:pPr>
                    <w:pStyle w:val="TableText"/>
                    <w:spacing w:before="0" w:after="0"/>
                    <w:contextualSpacing/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12.00pm</w:t>
                  </w:r>
                </w:p>
              </w:tc>
              <w:tc>
                <w:tcPr>
                  <w:tcW w:w="601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FB" w:themeFill="accent1" w:themeFillTint="33"/>
                  <w:vAlign w:val="center"/>
                </w:tcPr>
                <w:p w14:paraId="6DBD9DC1" w14:textId="283FF0F5" w:rsidR="008D64A0" w:rsidRPr="009753C3" w:rsidRDefault="008D64A0" w:rsidP="0055553C">
                  <w:pPr>
                    <w:pStyle w:val="TableText"/>
                    <w:spacing w:before="0" w:after="0"/>
                    <w:contextualSpacing/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1.</w:t>
                  </w:r>
                  <w:r w:rsidR="0055553C">
                    <w:rPr>
                      <w:b/>
                      <w:color w:val="000000" w:themeColor="text1"/>
                    </w:rPr>
                    <w:t>0</w:t>
                  </w:r>
                  <w:r>
                    <w:rPr>
                      <w:b/>
                      <w:color w:val="000000" w:themeColor="text1"/>
                    </w:rPr>
                    <w:t>0pm</w:t>
                  </w:r>
                </w:p>
              </w:tc>
              <w:tc>
                <w:tcPr>
                  <w:tcW w:w="7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FB" w:themeFill="accent1" w:themeFillTint="33"/>
                  <w:vAlign w:val="center"/>
                </w:tcPr>
                <w:p w14:paraId="1E59ECA0" w14:textId="3923BC29" w:rsidR="008D64A0" w:rsidRPr="009753C3" w:rsidRDefault="0055553C" w:rsidP="008C1FBB">
                  <w:pPr>
                    <w:pStyle w:val="TableText"/>
                    <w:spacing w:before="0" w:after="0"/>
                    <w:contextualSpacing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KB Level 1 Concourse Area</w:t>
                  </w:r>
                </w:p>
              </w:tc>
            </w:tr>
            <w:tr w:rsidR="008D64A0" w14:paraId="562EE2FA" w14:textId="77777777" w:rsidTr="0089694A">
              <w:trPr>
                <w:trHeight w:val="512"/>
                <w:jc w:val="center"/>
              </w:trPr>
              <w:tc>
                <w:tcPr>
                  <w:tcW w:w="295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FB" w:themeFill="accent1" w:themeFillTint="33"/>
                  <w:vAlign w:val="center"/>
                </w:tcPr>
                <w:p w14:paraId="70E897BF" w14:textId="77777777" w:rsidR="008D64A0" w:rsidRDefault="008D64A0" w:rsidP="008C1FBB">
                  <w:pPr>
                    <w:pStyle w:val="TableSubheading"/>
                    <w:spacing w:before="0" w:after="0"/>
                    <w:contextualSpacing/>
                    <w:jc w:val="both"/>
                    <w:rPr>
                      <w:color w:val="000000" w:themeColor="text1"/>
                    </w:rPr>
                  </w:pPr>
                  <w:r w:rsidRPr="00D054A1">
                    <w:rPr>
                      <w:color w:val="000000" w:themeColor="text1"/>
                    </w:rPr>
                    <w:t xml:space="preserve">lunch </w:t>
                  </w:r>
                  <w:r>
                    <w:rPr>
                      <w:color w:val="000000" w:themeColor="text1"/>
                    </w:rPr>
                    <w:t xml:space="preserve">                                                           </w:t>
                  </w:r>
                </w:p>
                <w:p w14:paraId="05159E2D" w14:textId="1094ECF1" w:rsidR="008D64A0" w:rsidRPr="008C1FBB" w:rsidRDefault="00783C62" w:rsidP="00C301EB">
                  <w:pPr>
                    <w:pStyle w:val="TableSubheading"/>
                    <w:spacing w:before="0" w:after="0"/>
                    <w:contextualSpacing/>
                    <w:jc w:val="right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  <w:sz w:val="18"/>
                    </w:rPr>
                    <w:t xml:space="preserve">industry &amp; </w:t>
                  </w:r>
                  <w:r w:rsidR="00C301EB">
                    <w:rPr>
                      <w:color w:val="000000" w:themeColor="text1"/>
                      <w:sz w:val="18"/>
                    </w:rPr>
                    <w:t>participants</w:t>
                  </w:r>
                  <w:r w:rsidR="004B363B">
                    <w:rPr>
                      <w:color w:val="000000" w:themeColor="text1"/>
                      <w:sz w:val="18"/>
                    </w:rPr>
                    <w:t xml:space="preserve"> </w:t>
                  </w:r>
                </w:p>
              </w:tc>
              <w:tc>
                <w:tcPr>
                  <w:tcW w:w="703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FB" w:themeFill="accent1" w:themeFillTint="33"/>
                  <w:vAlign w:val="center"/>
                </w:tcPr>
                <w:p w14:paraId="2961C924" w14:textId="01837B06" w:rsidR="008D64A0" w:rsidRDefault="008D64A0" w:rsidP="008C1FBB">
                  <w:pPr>
                    <w:pStyle w:val="TableText"/>
                    <w:spacing w:before="0" w:after="0"/>
                    <w:contextualSpacing/>
                    <w:jc w:val="center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601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FB" w:themeFill="accent1" w:themeFillTint="33"/>
                  <w:vAlign w:val="center"/>
                </w:tcPr>
                <w:p w14:paraId="276E24AD" w14:textId="75A8702E" w:rsidR="008D64A0" w:rsidRDefault="008D64A0" w:rsidP="008C1FBB">
                  <w:pPr>
                    <w:pStyle w:val="TableText"/>
                    <w:spacing w:before="0" w:after="0"/>
                    <w:contextualSpacing/>
                    <w:jc w:val="center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74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F2FB" w:themeFill="accent1" w:themeFillTint="33"/>
                  <w:vAlign w:val="center"/>
                </w:tcPr>
                <w:p w14:paraId="538772E4" w14:textId="5892AC9F" w:rsidR="00144420" w:rsidRPr="00095A9D" w:rsidRDefault="00144420" w:rsidP="00095A9D">
                  <w:pPr>
                    <w:pStyle w:val="TableText"/>
                    <w:spacing w:before="0" w:after="0"/>
                    <w:contextualSpacing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MPH, </w:t>
                  </w:r>
                  <w:r w:rsidRPr="00095A9D">
                    <w:rPr>
                      <w:b/>
                      <w:color w:val="000000" w:themeColor="text1"/>
                    </w:rPr>
                    <w:t xml:space="preserve">KB, </w:t>
                  </w:r>
                </w:p>
                <w:p w14:paraId="4781B5F9" w14:textId="6FCC9569" w:rsidR="00095A9D" w:rsidRDefault="00144420" w:rsidP="00095A9D">
                  <w:pPr>
                    <w:pStyle w:val="TableText"/>
                    <w:spacing w:before="0" w:after="0"/>
                    <w:contextualSpacing/>
                    <w:rPr>
                      <w:b/>
                      <w:color w:val="000000" w:themeColor="text1"/>
                    </w:rPr>
                  </w:pPr>
                  <w:r w:rsidRPr="00095A9D">
                    <w:rPr>
                      <w:b/>
                      <w:color w:val="000000" w:themeColor="text1"/>
                    </w:rPr>
                    <w:t>Ground Floor</w:t>
                  </w:r>
                </w:p>
              </w:tc>
            </w:tr>
            <w:tr w:rsidR="008C1FBB" w14:paraId="429A9E8D" w14:textId="77777777" w:rsidTr="0089694A">
              <w:trPr>
                <w:trHeight w:val="1542"/>
                <w:jc w:val="center"/>
              </w:trPr>
              <w:tc>
                <w:tcPr>
                  <w:tcW w:w="2953" w:type="pct"/>
                  <w:tcBorders>
                    <w:top w:val="single" w:sz="4" w:space="0" w:color="auto"/>
                  </w:tcBorders>
                  <w:shd w:val="clear" w:color="auto" w:fill="00B0F0"/>
                  <w:vAlign w:val="center"/>
                </w:tcPr>
                <w:p w14:paraId="12E12741" w14:textId="77777777" w:rsidR="008C1FBB" w:rsidRDefault="008C1FBB" w:rsidP="008C1FBB">
                  <w:pPr>
                    <w:pStyle w:val="TableSubheading"/>
                    <w:spacing w:before="0" w:after="0" w:line="360" w:lineRule="auto"/>
                    <w:contextualSpacing/>
                    <w:jc w:val="both"/>
                    <w:rPr>
                      <w:color w:val="FFFFFF" w:themeColor="background1"/>
                    </w:rPr>
                  </w:pPr>
                  <w:r w:rsidRPr="00F27117">
                    <w:rPr>
                      <w:color w:val="FFFFFF" w:themeColor="background1"/>
                    </w:rPr>
                    <w:t xml:space="preserve">CLOSING </w:t>
                  </w:r>
                  <w:r>
                    <w:rPr>
                      <w:color w:val="FFFFFF" w:themeColor="background1"/>
                    </w:rPr>
                    <w:t>ceremony</w:t>
                  </w:r>
                </w:p>
                <w:p w14:paraId="0CF79A66" w14:textId="04A626C1" w:rsidR="008C1FBB" w:rsidRDefault="008C1FBB" w:rsidP="008C1FBB">
                  <w:pPr>
                    <w:pStyle w:val="TableSubheading"/>
                    <w:spacing w:before="0" w:after="0" w:line="360" w:lineRule="auto"/>
                    <w:contextualSpacing/>
                    <w:jc w:val="both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(Speech, LKC FES award presentation, lucky draw </w:t>
                  </w:r>
                  <w:r w:rsidRPr="00F27117">
                    <w:rPr>
                      <w:color w:val="FFFFFF" w:themeColor="background1"/>
                    </w:rPr>
                    <w:t xml:space="preserve">&amp; </w:t>
                  </w:r>
                  <w:r>
                    <w:rPr>
                      <w:color w:val="FFFFFF" w:themeColor="background1"/>
                    </w:rPr>
                    <w:t xml:space="preserve">token of appreciation, final Year </w:t>
                  </w:r>
                  <w:r w:rsidR="00144420">
                    <w:rPr>
                      <w:color w:val="FFFFFF" w:themeColor="background1"/>
                    </w:rPr>
                    <w:t xml:space="preserve">Project </w:t>
                  </w:r>
                  <w:r>
                    <w:rPr>
                      <w:color w:val="FFFFFF" w:themeColor="background1"/>
                    </w:rPr>
                    <w:t xml:space="preserve">poster competition award presentation &amp; </w:t>
                  </w:r>
                  <w:r w:rsidRPr="00F27117">
                    <w:rPr>
                      <w:color w:val="FFFFFF" w:themeColor="background1"/>
                    </w:rPr>
                    <w:t>photo session</w:t>
                  </w:r>
                  <w:r>
                    <w:rPr>
                      <w:color w:val="FFFFFF" w:themeColor="background1"/>
                    </w:rPr>
                    <w:t>s)</w:t>
                  </w:r>
                </w:p>
                <w:p w14:paraId="391CDB07" w14:textId="791E15F9" w:rsidR="008C1FBB" w:rsidRPr="00403CBB" w:rsidRDefault="008C1FBB" w:rsidP="00783C62">
                  <w:pPr>
                    <w:pStyle w:val="TableSubheading"/>
                    <w:spacing w:before="0" w:after="0" w:line="360" w:lineRule="auto"/>
                    <w:contextualSpacing/>
                    <w:jc w:val="right"/>
                    <w:rPr>
                      <w:color w:val="FFFFFF" w:themeColor="background1"/>
                    </w:rPr>
                  </w:pPr>
                  <w:r w:rsidRPr="003A4427">
                    <w:rPr>
                      <w:color w:val="FFFFFF" w:themeColor="background1"/>
                      <w:sz w:val="18"/>
                    </w:rPr>
                    <w:t>all FYP part-2 students</w:t>
                  </w:r>
                  <w:r w:rsidR="007A3F23">
                    <w:rPr>
                      <w:color w:val="FFFFFF" w:themeColor="background1"/>
                      <w:sz w:val="18"/>
                    </w:rPr>
                    <w:t xml:space="preserve">, </w:t>
                  </w:r>
                  <w:r w:rsidR="00783C62">
                    <w:rPr>
                      <w:color w:val="FFFFFF" w:themeColor="background1"/>
                      <w:sz w:val="18"/>
                    </w:rPr>
                    <w:t xml:space="preserve">exhibitors </w:t>
                  </w:r>
                  <w:r w:rsidR="007A3F23">
                    <w:rPr>
                      <w:color w:val="FFFFFF" w:themeColor="background1"/>
                      <w:sz w:val="18"/>
                    </w:rPr>
                    <w:t>&amp; judges</w:t>
                  </w:r>
                </w:p>
              </w:tc>
              <w:sdt>
                <w:sdtPr>
                  <w:rPr>
                    <w:b/>
                    <w:color w:val="FFFFFF" w:themeColor="background1"/>
                  </w:rPr>
                  <w:id w:val="834273604"/>
                  <w:placeholder>
                    <w:docPart w:val="8E9C048EF3214E6AA3174D55C5AAF53C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703" w:type="pct"/>
                      <w:tcBorders>
                        <w:top w:val="single" w:sz="4" w:space="0" w:color="auto"/>
                      </w:tcBorders>
                      <w:shd w:val="clear" w:color="auto" w:fill="00B0F0"/>
                      <w:vAlign w:val="center"/>
                    </w:tcPr>
                    <w:p w14:paraId="230B60B4" w14:textId="609C9B76" w:rsidR="008C1FBB" w:rsidRPr="00403CBB" w:rsidRDefault="008C1FBB" w:rsidP="0055553C">
                      <w:pPr>
                        <w:pStyle w:val="TableText"/>
                        <w:spacing w:before="0" w:after="0" w:line="360" w:lineRule="auto"/>
                        <w:contextualSpacing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0</w:t>
                      </w:r>
                      <w:r w:rsidR="008D64A0">
                        <w:rPr>
                          <w:b/>
                          <w:color w:val="FFFFFF" w:themeColor="background1"/>
                        </w:rPr>
                        <w:t>1</w:t>
                      </w:r>
                      <w:r w:rsidRPr="00403CBB">
                        <w:rPr>
                          <w:b/>
                          <w:color w:val="FFFFFF" w:themeColor="background1"/>
                        </w:rPr>
                        <w:t>.</w:t>
                      </w:r>
                      <w:r w:rsidR="0055553C">
                        <w:rPr>
                          <w:b/>
                          <w:color w:val="FFFFFF" w:themeColor="background1"/>
                        </w:rPr>
                        <w:t>0</w:t>
                      </w:r>
                      <w:r>
                        <w:rPr>
                          <w:b/>
                          <w:color w:val="FFFFFF" w:themeColor="background1"/>
                        </w:rPr>
                        <w:t>0</w:t>
                      </w:r>
                      <w:r w:rsidRPr="00403CBB">
                        <w:rPr>
                          <w:b/>
                          <w:color w:val="FFFFFF" w:themeColor="background1"/>
                        </w:rPr>
                        <w:t>pm</w:t>
                      </w:r>
                    </w:p>
                  </w:tc>
                </w:sdtContent>
              </w:sdt>
              <w:sdt>
                <w:sdtPr>
                  <w:rPr>
                    <w:b/>
                    <w:color w:val="FFFFFF" w:themeColor="background1"/>
                  </w:rPr>
                  <w:id w:val="-987857788"/>
                  <w:placeholder>
                    <w:docPart w:val="89315458C0D249A1AA173EAD310DEFA2"/>
                  </w:placeholder>
                  <w:date>
                    <w:dateFormat w:val="M.d.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601" w:type="pct"/>
                      <w:tcBorders>
                        <w:top w:val="single" w:sz="4" w:space="0" w:color="auto"/>
                      </w:tcBorders>
                      <w:shd w:val="clear" w:color="auto" w:fill="00B0F0"/>
                      <w:vAlign w:val="center"/>
                    </w:tcPr>
                    <w:p w14:paraId="0689A5F9" w14:textId="19E6E3AD" w:rsidR="008C1FBB" w:rsidRPr="00403CBB" w:rsidRDefault="008C1FBB" w:rsidP="0055553C">
                      <w:pPr>
                        <w:pStyle w:val="TableText"/>
                        <w:spacing w:before="0" w:after="0" w:line="360" w:lineRule="auto"/>
                        <w:contextualSpacing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0</w:t>
                      </w:r>
                      <w:r w:rsidR="008D64A0">
                        <w:rPr>
                          <w:b/>
                          <w:color w:val="FFFFFF" w:themeColor="background1"/>
                        </w:rPr>
                        <w:t>3</w:t>
                      </w:r>
                      <w:r w:rsidRPr="00403CBB">
                        <w:rPr>
                          <w:b/>
                          <w:color w:val="FFFFFF" w:themeColor="background1"/>
                        </w:rPr>
                        <w:t>.</w:t>
                      </w:r>
                      <w:r w:rsidR="0055553C">
                        <w:rPr>
                          <w:b/>
                          <w:color w:val="FFFFFF" w:themeColor="background1"/>
                        </w:rPr>
                        <w:t>0</w:t>
                      </w:r>
                      <w:r>
                        <w:rPr>
                          <w:b/>
                          <w:color w:val="FFFFFF" w:themeColor="background1"/>
                        </w:rPr>
                        <w:t>0</w:t>
                      </w:r>
                      <w:r w:rsidRPr="00403CBB">
                        <w:rPr>
                          <w:b/>
                          <w:color w:val="FFFFFF" w:themeColor="background1"/>
                        </w:rPr>
                        <w:t>pm</w:t>
                      </w:r>
                    </w:p>
                  </w:tc>
                </w:sdtContent>
              </w:sdt>
              <w:tc>
                <w:tcPr>
                  <w:tcW w:w="742" w:type="pct"/>
                  <w:tcBorders>
                    <w:top w:val="single" w:sz="4" w:space="0" w:color="auto"/>
                  </w:tcBorders>
                  <w:shd w:val="clear" w:color="auto" w:fill="00B0F0"/>
                  <w:vAlign w:val="center"/>
                </w:tcPr>
                <w:p w14:paraId="69B0E6FE" w14:textId="77777777" w:rsidR="008C1FBB" w:rsidRPr="00403CBB" w:rsidRDefault="008C1FBB" w:rsidP="008C1FBB">
                  <w:pPr>
                    <w:pStyle w:val="TableText"/>
                    <w:spacing w:before="0" w:after="0" w:line="360" w:lineRule="auto"/>
                    <w:contextualSpacing/>
                    <w:rPr>
                      <w:b/>
                      <w:color w:val="FFFFFF" w:themeColor="background1"/>
                    </w:rPr>
                  </w:pPr>
                  <w:r w:rsidRPr="00403CBB">
                    <w:rPr>
                      <w:b/>
                      <w:color w:val="FFFFFF" w:themeColor="background1"/>
                      <w:sz w:val="18"/>
                    </w:rPr>
                    <w:t>MPH, KB, Ground Floor</w:t>
                  </w:r>
                </w:p>
              </w:tc>
            </w:tr>
          </w:tbl>
          <w:p w14:paraId="19968057" w14:textId="77777777" w:rsidR="00EF5BA2" w:rsidRDefault="00EF5BA2" w:rsidP="004A5E00">
            <w:pPr>
              <w:spacing w:after="160" w:line="300" w:lineRule="auto"/>
            </w:pPr>
          </w:p>
        </w:tc>
        <w:tc>
          <w:tcPr>
            <w:tcW w:w="17" w:type="pct"/>
          </w:tcPr>
          <w:p w14:paraId="3DC644F3" w14:textId="77777777" w:rsidR="009C4C4A" w:rsidRDefault="009C4C4A" w:rsidP="004A5E00">
            <w:pPr>
              <w:spacing w:after="160" w:line="300" w:lineRule="auto"/>
            </w:pPr>
          </w:p>
          <w:p w14:paraId="7A4FF2B8" w14:textId="77777777" w:rsidR="007D1D58" w:rsidRDefault="007D1D58" w:rsidP="004A5E00">
            <w:pPr>
              <w:spacing w:after="160" w:line="300" w:lineRule="auto"/>
            </w:pPr>
          </w:p>
          <w:p w14:paraId="681F71E1" w14:textId="77777777" w:rsidR="007D1D58" w:rsidRDefault="007D1D58" w:rsidP="004A5E00">
            <w:pPr>
              <w:spacing w:after="160" w:line="300" w:lineRule="auto"/>
            </w:pPr>
          </w:p>
          <w:p w14:paraId="1960BA74" w14:textId="77777777" w:rsidR="007D1D58" w:rsidRDefault="007D1D58" w:rsidP="004A5E00">
            <w:pPr>
              <w:spacing w:after="160" w:line="300" w:lineRule="auto"/>
            </w:pPr>
          </w:p>
          <w:p w14:paraId="2EDDB554" w14:textId="77777777" w:rsidR="007D1D58" w:rsidRDefault="007D1D58" w:rsidP="004A5E00">
            <w:pPr>
              <w:spacing w:after="160" w:line="300" w:lineRule="auto"/>
            </w:pPr>
          </w:p>
          <w:p w14:paraId="0A823268" w14:textId="77777777" w:rsidR="007D1D58" w:rsidRDefault="007D1D58" w:rsidP="004A5E00">
            <w:pPr>
              <w:spacing w:after="160" w:line="300" w:lineRule="auto"/>
            </w:pPr>
          </w:p>
          <w:p w14:paraId="3FD47FEC" w14:textId="77777777" w:rsidR="007D1D58" w:rsidRDefault="007D1D58" w:rsidP="004A5E00">
            <w:pPr>
              <w:spacing w:after="160" w:line="300" w:lineRule="auto"/>
            </w:pPr>
          </w:p>
          <w:p w14:paraId="563C46CB" w14:textId="77777777" w:rsidR="007D1D58" w:rsidRDefault="007D1D58" w:rsidP="004A5E00">
            <w:pPr>
              <w:spacing w:after="160" w:line="300" w:lineRule="auto"/>
            </w:pPr>
          </w:p>
          <w:p w14:paraId="6174AD37" w14:textId="77777777" w:rsidR="007D1D58" w:rsidRDefault="007D1D58" w:rsidP="004A5E00">
            <w:pPr>
              <w:spacing w:after="160" w:line="300" w:lineRule="auto"/>
            </w:pPr>
          </w:p>
          <w:p w14:paraId="5425FE28" w14:textId="77777777" w:rsidR="007D1D58" w:rsidRDefault="007D1D58" w:rsidP="004A5E00">
            <w:pPr>
              <w:spacing w:after="160" w:line="300" w:lineRule="auto"/>
            </w:pPr>
          </w:p>
          <w:p w14:paraId="509422F1" w14:textId="77777777" w:rsidR="007D1D58" w:rsidRDefault="007D1D58" w:rsidP="004A5E00">
            <w:pPr>
              <w:spacing w:after="160" w:line="300" w:lineRule="auto"/>
            </w:pPr>
          </w:p>
          <w:p w14:paraId="5E0D4C4B" w14:textId="77777777" w:rsidR="007D1D58" w:rsidRDefault="007D1D58" w:rsidP="004A5E00">
            <w:pPr>
              <w:spacing w:after="160" w:line="300" w:lineRule="auto"/>
            </w:pPr>
          </w:p>
          <w:p w14:paraId="3F34C3CB" w14:textId="77777777" w:rsidR="007D1D58" w:rsidRDefault="007D1D58" w:rsidP="004A5E00">
            <w:pPr>
              <w:spacing w:after="160" w:line="300" w:lineRule="auto"/>
            </w:pPr>
          </w:p>
          <w:p w14:paraId="664827D3" w14:textId="77777777" w:rsidR="007D1D58" w:rsidRDefault="007D1D58" w:rsidP="004A5E00">
            <w:pPr>
              <w:spacing w:after="160" w:line="300" w:lineRule="auto"/>
            </w:pPr>
          </w:p>
          <w:p w14:paraId="792CA4C3" w14:textId="77777777" w:rsidR="007D1D58" w:rsidRDefault="007D1D58" w:rsidP="004A5E00">
            <w:pPr>
              <w:spacing w:after="160" w:line="300" w:lineRule="auto"/>
            </w:pPr>
          </w:p>
        </w:tc>
      </w:tr>
      <w:bookmarkEnd w:id="0"/>
    </w:tbl>
    <w:p w14:paraId="035770D2" w14:textId="3FC02734" w:rsidR="00DD5CF2" w:rsidRDefault="00DD5CF2" w:rsidP="00F9092B">
      <w:pPr>
        <w:shd w:val="clear" w:color="auto" w:fill="FFFFFF"/>
        <w:spacing w:after="0" w:line="240" w:lineRule="auto"/>
      </w:pPr>
    </w:p>
    <w:sectPr w:rsidR="00DD5CF2" w:rsidSect="00D5050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6F31"/>
      </v:shape>
    </w:pict>
  </w:numPicBullet>
  <w:abstractNum w:abstractNumId="0" w15:restartNumberingAfterBreak="0">
    <w:nsid w:val="02FC28A0"/>
    <w:multiLevelType w:val="multilevel"/>
    <w:tmpl w:val="6DB0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1093A"/>
    <w:multiLevelType w:val="multilevel"/>
    <w:tmpl w:val="72DA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FE0736"/>
    <w:multiLevelType w:val="hybridMultilevel"/>
    <w:tmpl w:val="C4A0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22BC8"/>
    <w:multiLevelType w:val="hybridMultilevel"/>
    <w:tmpl w:val="81D68E2A"/>
    <w:lvl w:ilvl="0" w:tplc="62BEA1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00C15"/>
    <w:multiLevelType w:val="hybridMultilevel"/>
    <w:tmpl w:val="502891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9F1782C"/>
    <w:multiLevelType w:val="hybridMultilevel"/>
    <w:tmpl w:val="DDF23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D0F25"/>
    <w:multiLevelType w:val="hybridMultilevel"/>
    <w:tmpl w:val="81D68E2A"/>
    <w:lvl w:ilvl="0" w:tplc="62BEA1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D392F"/>
    <w:multiLevelType w:val="hybridMultilevel"/>
    <w:tmpl w:val="81D68E2A"/>
    <w:lvl w:ilvl="0" w:tplc="62BEA1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15E17"/>
    <w:multiLevelType w:val="hybridMultilevel"/>
    <w:tmpl w:val="5AF8441A"/>
    <w:lvl w:ilvl="0" w:tplc="62BEA1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058B2"/>
    <w:multiLevelType w:val="hybridMultilevel"/>
    <w:tmpl w:val="DDF23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72EA7"/>
    <w:multiLevelType w:val="hybridMultilevel"/>
    <w:tmpl w:val="050873B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E91D2D"/>
    <w:multiLevelType w:val="hybridMultilevel"/>
    <w:tmpl w:val="81D68E2A"/>
    <w:lvl w:ilvl="0" w:tplc="62BEA1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6335">
    <w:abstractNumId w:val="9"/>
  </w:num>
  <w:num w:numId="2" w16cid:durableId="179465530">
    <w:abstractNumId w:val="5"/>
  </w:num>
  <w:num w:numId="3" w16cid:durableId="2140220147">
    <w:abstractNumId w:val="0"/>
  </w:num>
  <w:num w:numId="4" w16cid:durableId="615403361">
    <w:abstractNumId w:val="2"/>
  </w:num>
  <w:num w:numId="5" w16cid:durableId="774665991">
    <w:abstractNumId w:val="1"/>
  </w:num>
  <w:num w:numId="6" w16cid:durableId="1489444081">
    <w:abstractNumId w:val="6"/>
  </w:num>
  <w:num w:numId="7" w16cid:durableId="416557612">
    <w:abstractNumId w:val="4"/>
  </w:num>
  <w:num w:numId="8" w16cid:durableId="1504584187">
    <w:abstractNumId w:val="10"/>
  </w:num>
  <w:num w:numId="9" w16cid:durableId="217403976">
    <w:abstractNumId w:val="8"/>
  </w:num>
  <w:num w:numId="10" w16cid:durableId="1695769096">
    <w:abstractNumId w:val="7"/>
  </w:num>
  <w:num w:numId="11" w16cid:durableId="879051910">
    <w:abstractNumId w:val="3"/>
  </w:num>
  <w:num w:numId="12" w16cid:durableId="14868198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yMLE0NzS2MDYwNjBR0lEKTi0uzszPAykwNqoFAIUBYPQtAAAA"/>
    <w:docVar w:name="MonthEnd1" w:val="3/31/2016"/>
    <w:docVar w:name="MonthEnd10" w:val="12/31/2016"/>
    <w:docVar w:name="MonthEnd11" w:val="1/31/2017"/>
    <w:docVar w:name="MonthEnd12" w:val="2/28/2017"/>
    <w:docVar w:name="MonthEnd2" w:val="4/30/2016"/>
    <w:docVar w:name="MonthEnd3" w:val="5/31/2016"/>
    <w:docVar w:name="MonthEnd4" w:val="6/30/2016"/>
    <w:docVar w:name="MonthEnd5" w:val="7/31/2016"/>
    <w:docVar w:name="MonthEnd6" w:val="8/31/2016"/>
    <w:docVar w:name="MonthEnd7" w:val="9/30/2016"/>
    <w:docVar w:name="MonthEnd8" w:val="10/31/2016"/>
    <w:docVar w:name="MonthEnd9" w:val="11/30/2016"/>
    <w:docVar w:name="Months" w:val="12"/>
    <w:docVar w:name="MonthStart1" w:val="3/1/2016"/>
    <w:docVar w:name="MonthStart10" w:val="12/1/2016"/>
    <w:docVar w:name="MonthStart11" w:val="1/1/2017"/>
    <w:docVar w:name="MonthStart12" w:val="2/1/2017"/>
    <w:docVar w:name="MonthStart2" w:val="4/1/2016"/>
    <w:docVar w:name="MonthStart3" w:val="5/1/2016"/>
    <w:docVar w:name="MonthStart4" w:val="6/1/2016"/>
    <w:docVar w:name="MonthStart5" w:val="7/1/2016"/>
    <w:docVar w:name="MonthStart6" w:val="8/1/2016"/>
    <w:docVar w:name="MonthStart7" w:val="9/1/2016"/>
    <w:docVar w:name="MonthStart8" w:val="10/1/2016"/>
    <w:docVar w:name="MonthStart9" w:val="11/1/2016"/>
    <w:docVar w:name="MonthStartLast" w:val="2/1/2017"/>
    <w:docVar w:name="WeekStart" w:val="Sunday"/>
  </w:docVars>
  <w:rsids>
    <w:rsidRoot w:val="00307EB5"/>
    <w:rsid w:val="00001EEE"/>
    <w:rsid w:val="00003A90"/>
    <w:rsid w:val="0002247A"/>
    <w:rsid w:val="000447CC"/>
    <w:rsid w:val="00047364"/>
    <w:rsid w:val="000625AC"/>
    <w:rsid w:val="000679F6"/>
    <w:rsid w:val="00067B5E"/>
    <w:rsid w:val="000722F7"/>
    <w:rsid w:val="00084C1E"/>
    <w:rsid w:val="00091792"/>
    <w:rsid w:val="00095A9D"/>
    <w:rsid w:val="00096A5D"/>
    <w:rsid w:val="00097843"/>
    <w:rsid w:val="000A04BD"/>
    <w:rsid w:val="000B651F"/>
    <w:rsid w:val="000E2D5A"/>
    <w:rsid w:val="0011123D"/>
    <w:rsid w:val="00112548"/>
    <w:rsid w:val="00126522"/>
    <w:rsid w:val="0012737F"/>
    <w:rsid w:val="001311A8"/>
    <w:rsid w:val="00137891"/>
    <w:rsid w:val="001442F7"/>
    <w:rsid w:val="00144420"/>
    <w:rsid w:val="00167267"/>
    <w:rsid w:val="001678E5"/>
    <w:rsid w:val="001725D0"/>
    <w:rsid w:val="00174C6F"/>
    <w:rsid w:val="00176433"/>
    <w:rsid w:val="001A42E8"/>
    <w:rsid w:val="001C0FE6"/>
    <w:rsid w:val="001C20EF"/>
    <w:rsid w:val="00211293"/>
    <w:rsid w:val="0022196F"/>
    <w:rsid w:val="00221ECA"/>
    <w:rsid w:val="0022450D"/>
    <w:rsid w:val="00227D84"/>
    <w:rsid w:val="0029250B"/>
    <w:rsid w:val="00294D20"/>
    <w:rsid w:val="00295250"/>
    <w:rsid w:val="002A1CB7"/>
    <w:rsid w:val="002A7507"/>
    <w:rsid w:val="002A7830"/>
    <w:rsid w:val="002C4064"/>
    <w:rsid w:val="002D5EFD"/>
    <w:rsid w:val="00307EB5"/>
    <w:rsid w:val="00312DD9"/>
    <w:rsid w:val="00324E92"/>
    <w:rsid w:val="00325720"/>
    <w:rsid w:val="003511BC"/>
    <w:rsid w:val="00360BBD"/>
    <w:rsid w:val="00362B5C"/>
    <w:rsid w:val="00367A7F"/>
    <w:rsid w:val="00383DAD"/>
    <w:rsid w:val="003A268E"/>
    <w:rsid w:val="003A32F3"/>
    <w:rsid w:val="003A4427"/>
    <w:rsid w:val="003A4575"/>
    <w:rsid w:val="003B0860"/>
    <w:rsid w:val="003C2506"/>
    <w:rsid w:val="003C31EE"/>
    <w:rsid w:val="003E3F6F"/>
    <w:rsid w:val="003F3060"/>
    <w:rsid w:val="003F685C"/>
    <w:rsid w:val="00403CBB"/>
    <w:rsid w:val="00417F4E"/>
    <w:rsid w:val="004322BD"/>
    <w:rsid w:val="00444B7E"/>
    <w:rsid w:val="004510E8"/>
    <w:rsid w:val="0047540A"/>
    <w:rsid w:val="00487493"/>
    <w:rsid w:val="004B363B"/>
    <w:rsid w:val="004B7DFE"/>
    <w:rsid w:val="004D1D7A"/>
    <w:rsid w:val="004D4CC5"/>
    <w:rsid w:val="004D59E5"/>
    <w:rsid w:val="004D744A"/>
    <w:rsid w:val="005037B7"/>
    <w:rsid w:val="005110BF"/>
    <w:rsid w:val="00527B4D"/>
    <w:rsid w:val="00553219"/>
    <w:rsid w:val="0055553C"/>
    <w:rsid w:val="005933BE"/>
    <w:rsid w:val="005A2AFA"/>
    <w:rsid w:val="005A341D"/>
    <w:rsid w:val="005A4826"/>
    <w:rsid w:val="005C0BE6"/>
    <w:rsid w:val="005C35EF"/>
    <w:rsid w:val="005D1F4F"/>
    <w:rsid w:val="005D2472"/>
    <w:rsid w:val="005E0332"/>
    <w:rsid w:val="005E7CFE"/>
    <w:rsid w:val="005F1D24"/>
    <w:rsid w:val="006005A8"/>
    <w:rsid w:val="00611FA6"/>
    <w:rsid w:val="006179DE"/>
    <w:rsid w:val="00620D81"/>
    <w:rsid w:val="00624B76"/>
    <w:rsid w:val="006510EA"/>
    <w:rsid w:val="00656A00"/>
    <w:rsid w:val="006625A5"/>
    <w:rsid w:val="00663195"/>
    <w:rsid w:val="0067116B"/>
    <w:rsid w:val="0068102D"/>
    <w:rsid w:val="006917F8"/>
    <w:rsid w:val="006C2045"/>
    <w:rsid w:val="006E0625"/>
    <w:rsid w:val="006E2622"/>
    <w:rsid w:val="006F1555"/>
    <w:rsid w:val="006F3FAB"/>
    <w:rsid w:val="00702A48"/>
    <w:rsid w:val="0070494A"/>
    <w:rsid w:val="00711489"/>
    <w:rsid w:val="007223AB"/>
    <w:rsid w:val="00731C56"/>
    <w:rsid w:val="007404D0"/>
    <w:rsid w:val="00742675"/>
    <w:rsid w:val="007470A3"/>
    <w:rsid w:val="00747AC5"/>
    <w:rsid w:val="00757974"/>
    <w:rsid w:val="00770687"/>
    <w:rsid w:val="007827FF"/>
    <w:rsid w:val="00783C62"/>
    <w:rsid w:val="00793EB6"/>
    <w:rsid w:val="007A3F23"/>
    <w:rsid w:val="007D1D58"/>
    <w:rsid w:val="007D4A3A"/>
    <w:rsid w:val="007D78E5"/>
    <w:rsid w:val="007E70CF"/>
    <w:rsid w:val="0081769F"/>
    <w:rsid w:val="00852B7A"/>
    <w:rsid w:val="008568EE"/>
    <w:rsid w:val="00864B9D"/>
    <w:rsid w:val="00876CDB"/>
    <w:rsid w:val="00881DB2"/>
    <w:rsid w:val="008838F9"/>
    <w:rsid w:val="00891A04"/>
    <w:rsid w:val="008955F8"/>
    <w:rsid w:val="0089694A"/>
    <w:rsid w:val="008A6A01"/>
    <w:rsid w:val="008A6BC8"/>
    <w:rsid w:val="008B7E3B"/>
    <w:rsid w:val="008C1FBB"/>
    <w:rsid w:val="008D43C0"/>
    <w:rsid w:val="008D6021"/>
    <w:rsid w:val="008D64A0"/>
    <w:rsid w:val="009025D3"/>
    <w:rsid w:val="0090381E"/>
    <w:rsid w:val="00912978"/>
    <w:rsid w:val="0091393C"/>
    <w:rsid w:val="009270F6"/>
    <w:rsid w:val="009365D3"/>
    <w:rsid w:val="00942CB2"/>
    <w:rsid w:val="00946E6A"/>
    <w:rsid w:val="00955A77"/>
    <w:rsid w:val="00981534"/>
    <w:rsid w:val="009B0828"/>
    <w:rsid w:val="009C4C4A"/>
    <w:rsid w:val="009E713D"/>
    <w:rsid w:val="009E7B4F"/>
    <w:rsid w:val="009F149A"/>
    <w:rsid w:val="009F21C6"/>
    <w:rsid w:val="009F3423"/>
    <w:rsid w:val="00A00AE9"/>
    <w:rsid w:val="00A220B9"/>
    <w:rsid w:val="00A42C02"/>
    <w:rsid w:val="00A45BCA"/>
    <w:rsid w:val="00A50E41"/>
    <w:rsid w:val="00A62E2C"/>
    <w:rsid w:val="00A7347F"/>
    <w:rsid w:val="00A87CFB"/>
    <w:rsid w:val="00A914FF"/>
    <w:rsid w:val="00A93C35"/>
    <w:rsid w:val="00A94054"/>
    <w:rsid w:val="00AA0322"/>
    <w:rsid w:val="00AA576E"/>
    <w:rsid w:val="00AA5F76"/>
    <w:rsid w:val="00AB38BF"/>
    <w:rsid w:val="00AB66BD"/>
    <w:rsid w:val="00AC4ED4"/>
    <w:rsid w:val="00AE6AB0"/>
    <w:rsid w:val="00AF4738"/>
    <w:rsid w:val="00B208AB"/>
    <w:rsid w:val="00B2623E"/>
    <w:rsid w:val="00B3391B"/>
    <w:rsid w:val="00B5453D"/>
    <w:rsid w:val="00B5779B"/>
    <w:rsid w:val="00B617B7"/>
    <w:rsid w:val="00B62618"/>
    <w:rsid w:val="00B67E06"/>
    <w:rsid w:val="00B71407"/>
    <w:rsid w:val="00B72D70"/>
    <w:rsid w:val="00B818AA"/>
    <w:rsid w:val="00B8287D"/>
    <w:rsid w:val="00B86E96"/>
    <w:rsid w:val="00B94374"/>
    <w:rsid w:val="00BA1E29"/>
    <w:rsid w:val="00BB4B55"/>
    <w:rsid w:val="00BC0A62"/>
    <w:rsid w:val="00BC397E"/>
    <w:rsid w:val="00BC3C1D"/>
    <w:rsid w:val="00BD6E1C"/>
    <w:rsid w:val="00BE108C"/>
    <w:rsid w:val="00BF1D27"/>
    <w:rsid w:val="00C2076E"/>
    <w:rsid w:val="00C2312A"/>
    <w:rsid w:val="00C301EB"/>
    <w:rsid w:val="00C36B09"/>
    <w:rsid w:val="00C473D1"/>
    <w:rsid w:val="00C859C4"/>
    <w:rsid w:val="00CA20F3"/>
    <w:rsid w:val="00CC253C"/>
    <w:rsid w:val="00CD1CE1"/>
    <w:rsid w:val="00CD68B7"/>
    <w:rsid w:val="00D054A1"/>
    <w:rsid w:val="00D40A0A"/>
    <w:rsid w:val="00D50506"/>
    <w:rsid w:val="00D51426"/>
    <w:rsid w:val="00D605A0"/>
    <w:rsid w:val="00D73C37"/>
    <w:rsid w:val="00D7671C"/>
    <w:rsid w:val="00DD5CF2"/>
    <w:rsid w:val="00DE7947"/>
    <w:rsid w:val="00E018CD"/>
    <w:rsid w:val="00E132D5"/>
    <w:rsid w:val="00E13B91"/>
    <w:rsid w:val="00E209F5"/>
    <w:rsid w:val="00E23944"/>
    <w:rsid w:val="00E35AE6"/>
    <w:rsid w:val="00E40755"/>
    <w:rsid w:val="00E40878"/>
    <w:rsid w:val="00E67767"/>
    <w:rsid w:val="00E67D2A"/>
    <w:rsid w:val="00EA685B"/>
    <w:rsid w:val="00EA7746"/>
    <w:rsid w:val="00EB61E8"/>
    <w:rsid w:val="00EC7F9A"/>
    <w:rsid w:val="00ED2186"/>
    <w:rsid w:val="00EF5BA2"/>
    <w:rsid w:val="00EF751A"/>
    <w:rsid w:val="00F0098D"/>
    <w:rsid w:val="00F01D19"/>
    <w:rsid w:val="00F0232B"/>
    <w:rsid w:val="00F11BA5"/>
    <w:rsid w:val="00F27117"/>
    <w:rsid w:val="00F32ECA"/>
    <w:rsid w:val="00F354EA"/>
    <w:rsid w:val="00F451D3"/>
    <w:rsid w:val="00F52CB4"/>
    <w:rsid w:val="00F537AD"/>
    <w:rsid w:val="00F559C0"/>
    <w:rsid w:val="00F73BBF"/>
    <w:rsid w:val="00F8599A"/>
    <w:rsid w:val="00F9046F"/>
    <w:rsid w:val="00F9092B"/>
    <w:rsid w:val="00F92881"/>
    <w:rsid w:val="00FA107D"/>
    <w:rsid w:val="00FB04AC"/>
    <w:rsid w:val="00FB4B2F"/>
    <w:rsid w:val="00FB7102"/>
    <w:rsid w:val="00FB7D66"/>
    <w:rsid w:val="44F887E8"/>
    <w:rsid w:val="4F0344CF"/>
    <w:rsid w:val="51D4A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3997"/>
  <w15:docId w15:val="{728E5AA0-44C7-41B1-9269-F6C4D841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3"/>
    <w:qFormat/>
    <w:pPr>
      <w:spacing w:after="80" w:line="240" w:lineRule="auto"/>
      <w:ind w:left="115"/>
    </w:pPr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stTable">
    <w:name w:val="Host Table"/>
    <w:basedOn w:val="TableNormal"/>
    <w:uiPriority w:val="99"/>
    <w:pPr>
      <w:spacing w:after="0" w:line="240" w:lineRule="auto"/>
    </w:pPr>
    <w:tblPr>
      <w:jc w:val="center"/>
      <w:tblCellMar>
        <w:left w:w="0" w:type="dxa"/>
        <w:right w:w="0" w:type="dxa"/>
      </w:tblCellMar>
    </w:tblPr>
    <w:trPr>
      <w:jc w:val="center"/>
    </w:t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EventPlannerTable">
    <w:name w:val="Event Planner Table"/>
    <w:basedOn w:val="TableNormal"/>
    <w:uiPriority w:val="99"/>
    <w:pPr>
      <w:spacing w:after="0" w:line="240" w:lineRule="auto"/>
    </w:pPr>
    <w:tblPr>
      <w:tblBorders>
        <w:insideH w:val="single" w:sz="24" w:space="0" w:color="FFFFFF" w:themeColor="background1"/>
        <w:insideV w:val="single" w:sz="24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customStyle="1" w:styleId="FormHeading">
    <w:name w:val="Form Heading"/>
    <w:basedOn w:val="Normal"/>
    <w:uiPriority w:val="1"/>
    <w:qFormat/>
    <w:pPr>
      <w:spacing w:before="60" w:after="60" w:line="240" w:lineRule="auto"/>
      <w:ind w:left="115" w:right="115"/>
    </w:pPr>
    <w:rPr>
      <w:rFonts w:asciiTheme="majorHAnsi" w:eastAsiaTheme="majorEastAsia" w:hAnsiTheme="majorHAnsi" w:cstheme="majorBidi"/>
      <w:caps/>
      <w:color w:val="7F7F7F" w:themeColor="text1" w:themeTint="80"/>
      <w:sz w:val="24"/>
    </w:rPr>
  </w:style>
  <w:style w:type="paragraph" w:customStyle="1" w:styleId="FormText">
    <w:name w:val="Form Text"/>
    <w:basedOn w:val="Normal"/>
    <w:uiPriority w:val="1"/>
    <w:qFormat/>
    <w:pPr>
      <w:spacing w:before="60" w:after="6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4"/>
    </w:rPr>
  </w:style>
  <w:style w:type="paragraph" w:customStyle="1" w:styleId="Notes">
    <w:name w:val="Notes"/>
    <w:basedOn w:val="Normal"/>
    <w:uiPriority w:val="1"/>
    <w:qFormat/>
    <w:pPr>
      <w:spacing w:before="40" w:after="40"/>
      <w:ind w:left="115" w:right="115"/>
    </w:pPr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TableHeading">
    <w:name w:val="Table Heading"/>
    <w:basedOn w:val="Normal"/>
    <w:uiPriority w:val="1"/>
    <w:qFormat/>
    <w:pPr>
      <w:spacing w:before="100" w:after="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</w:rPr>
  </w:style>
  <w:style w:type="paragraph" w:customStyle="1" w:styleId="TableSubheading">
    <w:name w:val="Table Subheading"/>
    <w:basedOn w:val="Normal"/>
    <w:uiPriority w:val="1"/>
    <w:qFormat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b/>
      <w:bCs/>
      <w:caps/>
      <w:sz w:val="22"/>
    </w:rPr>
  </w:style>
  <w:style w:type="paragraph" w:customStyle="1" w:styleId="TableText">
    <w:name w:val="Table Text"/>
    <w:basedOn w:val="Normal"/>
    <w:uiPriority w:val="1"/>
    <w:qFormat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sz w:val="20"/>
    </w:rPr>
  </w:style>
  <w:style w:type="paragraph" w:customStyle="1" w:styleId="Days">
    <w:name w:val="Days"/>
    <w:basedOn w:val="Normal"/>
    <w:uiPriority w:val="2"/>
    <w:qFormat/>
    <w:pPr>
      <w:spacing w:before="60" w:after="0" w:line="240" w:lineRule="auto"/>
      <w:jc w:val="center"/>
    </w:pPr>
    <w:rPr>
      <w:rFonts w:asciiTheme="majorHAnsi" w:eastAsiaTheme="majorEastAsia" w:hAnsiTheme="majorHAnsi" w:cstheme="majorBidi"/>
      <w:color w:val="7F7F7F" w:themeColor="text1" w:themeTint="80"/>
      <w:sz w:val="16"/>
    </w:rPr>
  </w:style>
  <w:style w:type="paragraph" w:customStyle="1" w:styleId="Dates">
    <w:name w:val="Dates"/>
    <w:basedOn w:val="Normal"/>
    <w:uiPriority w:val="2"/>
    <w:qFormat/>
    <w:pPr>
      <w:spacing w:before="20" w:after="20" w:line="240" w:lineRule="auto"/>
      <w:jc w:val="center"/>
    </w:pPr>
    <w:rPr>
      <w:color w:val="262626" w:themeColor="text1" w:themeTint="D9"/>
      <w:sz w:val="16"/>
    </w:rPr>
  </w:style>
  <w:style w:type="paragraph" w:customStyle="1" w:styleId="Months">
    <w:name w:val="Months"/>
    <w:basedOn w:val="Normal"/>
    <w:uiPriority w:val="2"/>
    <w:qFormat/>
    <w:pPr>
      <w:keepNext/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DateChar1">
    <w:name w:val="Date Char1"/>
    <w:basedOn w:val="DefaultParagraphFont"/>
    <w:uiPriority w:val="1"/>
    <w:semiHidden/>
  </w:style>
  <w:style w:type="character" w:customStyle="1" w:styleId="BalloonTextChar1">
    <w:name w:val="Balloon Text Char1"/>
    <w:basedOn w:val="DefaultParagraphFont"/>
    <w:uiPriority w:val="99"/>
    <w:semiHidden/>
    <w:rPr>
      <w:rFonts w:ascii="Tahoma" w:hAnsi="Tahoma" w:cs="Tahoma"/>
      <w:sz w:val="16"/>
    </w:rPr>
  </w:style>
  <w:style w:type="paragraph" w:styleId="ListParagraph">
    <w:name w:val="List Paragraph"/>
    <w:basedOn w:val="Normal"/>
    <w:uiPriority w:val="34"/>
    <w:qFormat/>
    <w:rsid w:val="00B208AB"/>
    <w:pPr>
      <w:spacing w:line="259" w:lineRule="auto"/>
      <w:ind w:left="720"/>
      <w:contextualSpacing/>
    </w:pPr>
    <w:rPr>
      <w:color w:val="auto"/>
      <w:sz w:val="22"/>
      <w:szCs w:val="22"/>
      <w:lang w:eastAsia="en-US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084C1E"/>
  </w:style>
  <w:style w:type="character" w:customStyle="1" w:styleId="DateChar">
    <w:name w:val="Date Char"/>
    <w:basedOn w:val="DefaultParagraphFont"/>
    <w:link w:val="Date"/>
    <w:uiPriority w:val="1"/>
    <w:semiHidden/>
    <w:rsid w:val="00084C1E"/>
  </w:style>
  <w:style w:type="table" w:customStyle="1" w:styleId="GridTable4-Accent11">
    <w:name w:val="Grid Table 4 - Accent 11"/>
    <w:basedOn w:val="TableNormal"/>
    <w:uiPriority w:val="49"/>
    <w:rsid w:val="00221ECA"/>
    <w:pPr>
      <w:spacing w:after="0" w:line="240" w:lineRule="auto"/>
    </w:pPr>
    <w:tblPr>
      <w:tblStyleRowBandSize w:val="1"/>
      <w:tblStyleColBandSize w:val="1"/>
      <w:tblBorders>
        <w:top w:val="single" w:sz="4" w:space="0" w:color="8DD8F3" w:themeColor="accent1" w:themeTint="99"/>
        <w:left w:val="single" w:sz="4" w:space="0" w:color="8DD8F3" w:themeColor="accent1" w:themeTint="99"/>
        <w:bottom w:val="single" w:sz="4" w:space="0" w:color="8DD8F3" w:themeColor="accent1" w:themeTint="99"/>
        <w:right w:val="single" w:sz="4" w:space="0" w:color="8DD8F3" w:themeColor="accent1" w:themeTint="99"/>
        <w:insideH w:val="single" w:sz="4" w:space="0" w:color="8DD8F3" w:themeColor="accent1" w:themeTint="99"/>
        <w:insideV w:val="single" w:sz="4" w:space="0" w:color="8DD8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FEB" w:themeColor="accent1"/>
          <w:left w:val="single" w:sz="4" w:space="0" w:color="42BFEB" w:themeColor="accent1"/>
          <w:bottom w:val="single" w:sz="4" w:space="0" w:color="42BFEB" w:themeColor="accent1"/>
          <w:right w:val="single" w:sz="4" w:space="0" w:color="42BFEB" w:themeColor="accent1"/>
          <w:insideH w:val="nil"/>
          <w:insideV w:val="nil"/>
        </w:tcBorders>
        <w:shd w:val="clear" w:color="auto" w:fill="42BFEB" w:themeFill="accent1"/>
      </w:tcPr>
    </w:tblStylePr>
    <w:tblStylePr w:type="lastRow">
      <w:rPr>
        <w:b/>
        <w:bCs/>
      </w:rPr>
      <w:tblPr/>
      <w:tcPr>
        <w:tcBorders>
          <w:top w:val="double" w:sz="4" w:space="0" w:color="42BFE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FB" w:themeFill="accent1" w:themeFillTint="33"/>
      </w:tcPr>
    </w:tblStylePr>
    <w:tblStylePr w:type="band1Horz">
      <w:tblPr/>
      <w:tcPr>
        <w:shd w:val="clear" w:color="auto" w:fill="D9F2FB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FB7D66"/>
    <w:rPr>
      <w:color w:val="0000FF"/>
      <w:u w:val="single"/>
    </w:rPr>
  </w:style>
  <w:style w:type="character" w:customStyle="1" w:styleId="aqj">
    <w:name w:val="aqj"/>
    <w:basedOn w:val="DefaultParagraphFont"/>
    <w:rsid w:val="00AA0322"/>
  </w:style>
  <w:style w:type="character" w:customStyle="1" w:styleId="il">
    <w:name w:val="il"/>
    <w:basedOn w:val="DefaultParagraphFont"/>
    <w:rsid w:val="00AA0322"/>
  </w:style>
  <w:style w:type="character" w:styleId="CommentReference">
    <w:name w:val="annotation reference"/>
    <w:basedOn w:val="DefaultParagraphFont"/>
    <w:uiPriority w:val="99"/>
    <w:semiHidden/>
    <w:unhideWhenUsed/>
    <w:rsid w:val="001444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420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420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4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420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customXml" Target="../customXml/item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ll\AppData\Roaming\Microsoft\Templates\Event%20planne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50A727ACEB45E3B64F6BDFC2F49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99F66-BA75-4BE5-91F4-B770301095BC}"/>
      </w:docPartPr>
      <w:docPartBody>
        <w:p w:rsidR="00C47305" w:rsidRDefault="00C24B2A" w:rsidP="00C24B2A">
          <w:pPr>
            <w:pStyle w:val="DF50A727ACEB45E3B64F6BDFC2F49C56"/>
          </w:pPr>
          <w:r>
            <w:t>[Select Date]</w:t>
          </w:r>
        </w:p>
      </w:docPartBody>
    </w:docPart>
    <w:docPart>
      <w:docPartPr>
        <w:name w:val="9B238D29DB9747E787A64C2B8D99F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897E5-0868-4371-828F-C3E23736A882}"/>
      </w:docPartPr>
      <w:docPartBody>
        <w:p w:rsidR="00C47305" w:rsidRDefault="00C24B2A" w:rsidP="00C24B2A">
          <w:pPr>
            <w:pStyle w:val="9B238D29DB9747E787A64C2B8D99F255"/>
          </w:pPr>
          <w:r>
            <w:t>[Select Date]</w:t>
          </w:r>
        </w:p>
      </w:docPartBody>
    </w:docPart>
    <w:docPart>
      <w:docPartPr>
        <w:name w:val="E4C47D9A064D41DBA0DB3884BB999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15E1B-A2BC-4147-BB50-5402757841F1}"/>
      </w:docPartPr>
      <w:docPartBody>
        <w:p w:rsidR="00C47305" w:rsidRDefault="00C24B2A" w:rsidP="00C24B2A">
          <w:pPr>
            <w:pStyle w:val="E4C47D9A064D41DBA0DB3884BB999615"/>
          </w:pPr>
          <w:r>
            <w:t>[Select Date]</w:t>
          </w:r>
        </w:p>
      </w:docPartBody>
    </w:docPart>
    <w:docPart>
      <w:docPartPr>
        <w:name w:val="9CDB1AD78C0541C28549CDA5DFE0C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ED23A-2420-40BE-ABF0-8EAD751C4F55}"/>
      </w:docPartPr>
      <w:docPartBody>
        <w:p w:rsidR="00C47305" w:rsidRDefault="00C24B2A" w:rsidP="00C24B2A">
          <w:pPr>
            <w:pStyle w:val="9CDB1AD78C0541C28549CDA5DFE0CE60"/>
          </w:pPr>
          <w:r>
            <w:t>[Select Date]</w:t>
          </w:r>
        </w:p>
      </w:docPartBody>
    </w:docPart>
    <w:docPart>
      <w:docPartPr>
        <w:name w:val="036782B953CD4CE6B61E45B5C5EFB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EFF92-9C01-4019-BD3F-5F485C3B35DE}"/>
      </w:docPartPr>
      <w:docPartBody>
        <w:p w:rsidR="00C47305" w:rsidRDefault="00C24B2A" w:rsidP="00C24B2A">
          <w:pPr>
            <w:pStyle w:val="036782B953CD4CE6B61E45B5C5EFBF03"/>
          </w:pPr>
          <w:r>
            <w:t>[Select Date]</w:t>
          </w:r>
        </w:p>
      </w:docPartBody>
    </w:docPart>
    <w:docPart>
      <w:docPartPr>
        <w:name w:val="B164DA7B878A405582DFE64ADE457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5825A-FE9A-4194-A5F3-99480DE966DB}"/>
      </w:docPartPr>
      <w:docPartBody>
        <w:p w:rsidR="00C47305" w:rsidRDefault="00C24B2A" w:rsidP="00C24B2A">
          <w:pPr>
            <w:pStyle w:val="B164DA7B878A405582DFE64ADE4572B5"/>
          </w:pPr>
          <w:r>
            <w:t>[Select Date]</w:t>
          </w:r>
        </w:p>
      </w:docPartBody>
    </w:docPart>
    <w:docPart>
      <w:docPartPr>
        <w:name w:val="B5E781601DAF4B5099B41209B19C1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28042-BAAA-4094-BB26-5A336D1E4BFB}"/>
      </w:docPartPr>
      <w:docPartBody>
        <w:p w:rsidR="00C47305" w:rsidRDefault="00C24B2A" w:rsidP="00C24B2A">
          <w:pPr>
            <w:pStyle w:val="B5E781601DAF4B5099B41209B19C14B0"/>
          </w:pPr>
          <w:r>
            <w:t>[Select Date]</w:t>
          </w:r>
        </w:p>
      </w:docPartBody>
    </w:docPart>
    <w:docPart>
      <w:docPartPr>
        <w:name w:val="61F50C90660D462887CF5AD2A32FB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B0C51-7C45-43F6-B609-E8F552E08E6A}"/>
      </w:docPartPr>
      <w:docPartBody>
        <w:p w:rsidR="00C47305" w:rsidRDefault="00C24B2A" w:rsidP="00C24B2A">
          <w:pPr>
            <w:pStyle w:val="61F50C90660D462887CF5AD2A32FB0E4"/>
          </w:pPr>
          <w:r>
            <w:t>[Select Date]</w:t>
          </w:r>
        </w:p>
      </w:docPartBody>
    </w:docPart>
    <w:docPart>
      <w:docPartPr>
        <w:name w:val="BB390E4D21C2464CA3F720E87C10F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21A0F-2AA1-473B-A704-EF1F73A0C307}"/>
      </w:docPartPr>
      <w:docPartBody>
        <w:p w:rsidR="00C47305" w:rsidRDefault="00C24B2A" w:rsidP="00C24B2A">
          <w:pPr>
            <w:pStyle w:val="BB390E4D21C2464CA3F720E87C10FE9D"/>
          </w:pPr>
          <w:r>
            <w:t>[Select Date]</w:t>
          </w:r>
        </w:p>
      </w:docPartBody>
    </w:docPart>
    <w:docPart>
      <w:docPartPr>
        <w:name w:val="8E9C048EF3214E6AA3174D55C5AAF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3086-7E74-4C1C-9A7F-50580DB31723}"/>
      </w:docPartPr>
      <w:docPartBody>
        <w:p w:rsidR="00F05266" w:rsidRDefault="003A1516" w:rsidP="003A1516">
          <w:pPr>
            <w:pStyle w:val="8E9C048EF3214E6AA3174D55C5AAF53C"/>
          </w:pPr>
          <w:r>
            <w:t>[Select Date]</w:t>
          </w:r>
        </w:p>
      </w:docPartBody>
    </w:docPart>
    <w:docPart>
      <w:docPartPr>
        <w:name w:val="89315458C0D249A1AA173EAD310DE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7D764-075E-4517-BF7D-AB946D354182}"/>
      </w:docPartPr>
      <w:docPartBody>
        <w:p w:rsidR="00F05266" w:rsidRDefault="003A1516" w:rsidP="003A1516">
          <w:pPr>
            <w:pStyle w:val="89315458C0D249A1AA173EAD310DEFA2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859"/>
    <w:rsid w:val="00014942"/>
    <w:rsid w:val="00024AFA"/>
    <w:rsid w:val="00035973"/>
    <w:rsid w:val="0004143F"/>
    <w:rsid w:val="000C5D54"/>
    <w:rsid w:val="000E2F21"/>
    <w:rsid w:val="000F6425"/>
    <w:rsid w:val="00100B2E"/>
    <w:rsid w:val="00107033"/>
    <w:rsid w:val="00111A2F"/>
    <w:rsid w:val="00132D4F"/>
    <w:rsid w:val="001339F3"/>
    <w:rsid w:val="001A182C"/>
    <w:rsid w:val="001D350E"/>
    <w:rsid w:val="001E5A73"/>
    <w:rsid w:val="001F0757"/>
    <w:rsid w:val="00242A79"/>
    <w:rsid w:val="0026019E"/>
    <w:rsid w:val="002B0CB4"/>
    <w:rsid w:val="002B41AE"/>
    <w:rsid w:val="002B52CD"/>
    <w:rsid w:val="002D73B4"/>
    <w:rsid w:val="002D7BBC"/>
    <w:rsid w:val="002E02AF"/>
    <w:rsid w:val="0033698B"/>
    <w:rsid w:val="0034740E"/>
    <w:rsid w:val="003A1516"/>
    <w:rsid w:val="003B70B5"/>
    <w:rsid w:val="003F3519"/>
    <w:rsid w:val="00403D4A"/>
    <w:rsid w:val="0045246F"/>
    <w:rsid w:val="004914A1"/>
    <w:rsid w:val="00495AD4"/>
    <w:rsid w:val="004A3E17"/>
    <w:rsid w:val="004B2843"/>
    <w:rsid w:val="004B5440"/>
    <w:rsid w:val="004C18BF"/>
    <w:rsid w:val="0053648A"/>
    <w:rsid w:val="0058509D"/>
    <w:rsid w:val="005A62BC"/>
    <w:rsid w:val="005B4F90"/>
    <w:rsid w:val="005C4083"/>
    <w:rsid w:val="005C63AD"/>
    <w:rsid w:val="005E0231"/>
    <w:rsid w:val="005E05E0"/>
    <w:rsid w:val="00693CED"/>
    <w:rsid w:val="006B523C"/>
    <w:rsid w:val="006E5197"/>
    <w:rsid w:val="00725FAC"/>
    <w:rsid w:val="00745220"/>
    <w:rsid w:val="007E144F"/>
    <w:rsid w:val="007E775F"/>
    <w:rsid w:val="008372A0"/>
    <w:rsid w:val="00895EAF"/>
    <w:rsid w:val="008F0999"/>
    <w:rsid w:val="00910AD9"/>
    <w:rsid w:val="009C014B"/>
    <w:rsid w:val="009C32F9"/>
    <w:rsid w:val="009D6698"/>
    <w:rsid w:val="009E36F5"/>
    <w:rsid w:val="00A63B52"/>
    <w:rsid w:val="00A84E43"/>
    <w:rsid w:val="00AE094E"/>
    <w:rsid w:val="00B02EB0"/>
    <w:rsid w:val="00B13CE9"/>
    <w:rsid w:val="00BA085A"/>
    <w:rsid w:val="00C24B2A"/>
    <w:rsid w:val="00C33859"/>
    <w:rsid w:val="00C37150"/>
    <w:rsid w:val="00C4594F"/>
    <w:rsid w:val="00C47305"/>
    <w:rsid w:val="00C56FB5"/>
    <w:rsid w:val="00C57F3A"/>
    <w:rsid w:val="00C65F87"/>
    <w:rsid w:val="00C668AA"/>
    <w:rsid w:val="00CA6D64"/>
    <w:rsid w:val="00CB2642"/>
    <w:rsid w:val="00CB7AA5"/>
    <w:rsid w:val="00D22E1D"/>
    <w:rsid w:val="00D31FF7"/>
    <w:rsid w:val="00D656CB"/>
    <w:rsid w:val="00D92026"/>
    <w:rsid w:val="00DE441E"/>
    <w:rsid w:val="00DF1625"/>
    <w:rsid w:val="00E106C0"/>
    <w:rsid w:val="00E326BA"/>
    <w:rsid w:val="00E540F9"/>
    <w:rsid w:val="00E9668C"/>
    <w:rsid w:val="00EA5E41"/>
    <w:rsid w:val="00EC3F97"/>
    <w:rsid w:val="00EF45B3"/>
    <w:rsid w:val="00F05266"/>
    <w:rsid w:val="00F21320"/>
    <w:rsid w:val="00F50730"/>
    <w:rsid w:val="00F873F6"/>
    <w:rsid w:val="00FB4567"/>
    <w:rsid w:val="00FC5B45"/>
    <w:rsid w:val="00FC7B1B"/>
    <w:rsid w:val="00FE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50A727ACEB45E3B64F6BDFC2F49C56">
    <w:name w:val="DF50A727ACEB45E3B64F6BDFC2F49C56"/>
    <w:rsid w:val="00C24B2A"/>
    <w:rPr>
      <w:lang w:eastAsia="zh-CN"/>
    </w:rPr>
  </w:style>
  <w:style w:type="paragraph" w:customStyle="1" w:styleId="9B238D29DB9747E787A64C2B8D99F255">
    <w:name w:val="9B238D29DB9747E787A64C2B8D99F255"/>
    <w:rsid w:val="00C24B2A"/>
    <w:rPr>
      <w:lang w:eastAsia="zh-CN"/>
    </w:rPr>
  </w:style>
  <w:style w:type="paragraph" w:customStyle="1" w:styleId="E4C47D9A064D41DBA0DB3884BB999615">
    <w:name w:val="E4C47D9A064D41DBA0DB3884BB999615"/>
    <w:rsid w:val="00C24B2A"/>
    <w:rPr>
      <w:lang w:eastAsia="zh-CN"/>
    </w:rPr>
  </w:style>
  <w:style w:type="paragraph" w:customStyle="1" w:styleId="9CDB1AD78C0541C28549CDA5DFE0CE60">
    <w:name w:val="9CDB1AD78C0541C28549CDA5DFE0CE60"/>
    <w:rsid w:val="00C24B2A"/>
    <w:rPr>
      <w:lang w:eastAsia="zh-CN"/>
    </w:rPr>
  </w:style>
  <w:style w:type="paragraph" w:customStyle="1" w:styleId="036782B953CD4CE6B61E45B5C5EFBF03">
    <w:name w:val="036782B953CD4CE6B61E45B5C5EFBF03"/>
    <w:rsid w:val="00C24B2A"/>
    <w:rPr>
      <w:lang w:eastAsia="zh-CN"/>
    </w:rPr>
  </w:style>
  <w:style w:type="paragraph" w:customStyle="1" w:styleId="B164DA7B878A405582DFE64ADE4572B5">
    <w:name w:val="B164DA7B878A405582DFE64ADE4572B5"/>
    <w:rsid w:val="00C24B2A"/>
    <w:rPr>
      <w:lang w:eastAsia="zh-CN"/>
    </w:rPr>
  </w:style>
  <w:style w:type="paragraph" w:customStyle="1" w:styleId="B5E781601DAF4B5099B41209B19C14B0">
    <w:name w:val="B5E781601DAF4B5099B41209B19C14B0"/>
    <w:rsid w:val="00C24B2A"/>
    <w:rPr>
      <w:lang w:eastAsia="zh-CN"/>
    </w:rPr>
  </w:style>
  <w:style w:type="paragraph" w:customStyle="1" w:styleId="61F50C90660D462887CF5AD2A32FB0E4">
    <w:name w:val="61F50C90660D462887CF5AD2A32FB0E4"/>
    <w:rsid w:val="00C24B2A"/>
    <w:rPr>
      <w:lang w:eastAsia="zh-CN"/>
    </w:rPr>
  </w:style>
  <w:style w:type="paragraph" w:customStyle="1" w:styleId="BB390E4D21C2464CA3F720E87C10FE9D">
    <w:name w:val="BB390E4D21C2464CA3F720E87C10FE9D"/>
    <w:rsid w:val="00C24B2A"/>
    <w:rPr>
      <w:lang w:eastAsia="zh-CN"/>
    </w:rPr>
  </w:style>
  <w:style w:type="paragraph" w:customStyle="1" w:styleId="8E9C048EF3214E6AA3174D55C5AAF53C">
    <w:name w:val="8E9C048EF3214E6AA3174D55C5AAF53C"/>
    <w:rsid w:val="003A1516"/>
  </w:style>
  <w:style w:type="paragraph" w:customStyle="1" w:styleId="89315458C0D249A1AA173EAD310DEFA2">
    <w:name w:val="89315458C0D249A1AA173EAD310DEFA2"/>
    <w:rsid w:val="003A15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vent Planner">
      <a:dk1>
        <a:sysClr val="windowText" lastClr="000000"/>
      </a:dk1>
      <a:lt1>
        <a:sysClr val="window" lastClr="FFFFFF"/>
      </a:lt1>
      <a:dk2>
        <a:srgbClr val="231F44"/>
      </a:dk2>
      <a:lt2>
        <a:srgbClr val="F5F2F2"/>
      </a:lt2>
      <a:accent1>
        <a:srgbClr val="42BFEB"/>
      </a:accent1>
      <a:accent2>
        <a:srgbClr val="72D936"/>
      </a:accent2>
      <a:accent3>
        <a:srgbClr val="FF8021"/>
      </a:accent3>
      <a:accent4>
        <a:srgbClr val="937CD0"/>
      </a:accent4>
      <a:accent5>
        <a:srgbClr val="E84D81"/>
      </a:accent5>
      <a:accent6>
        <a:srgbClr val="FFB300"/>
      </a:accent6>
      <a:hlink>
        <a:srgbClr val="42BFEB"/>
      </a:hlink>
      <a:folHlink>
        <a:srgbClr val="937CD0"/>
      </a:folHlink>
    </a:clrScheme>
    <a:fontScheme name="Event Planner">
      <a:majorFont>
        <a:latin typeface="Trebuchet MS"/>
        <a:ea typeface=""/>
        <a:cs typeface=""/>
      </a:majorFont>
      <a:minorFont>
        <a:latin typeface="Centu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85A7388AC0EC4BBD4E823580CC0FE6" ma:contentTypeVersion="6" ma:contentTypeDescription="Create a new document." ma:contentTypeScope="" ma:versionID="4c2d14f453664cc3a807ffe36be82245">
  <xsd:schema xmlns:xsd="http://www.w3.org/2001/XMLSchema" xmlns:xs="http://www.w3.org/2001/XMLSchema" xmlns:p="http://schemas.microsoft.com/office/2006/metadata/properties" xmlns:ns2="0af632c0-261d-4da3-8d6c-c0a392070a52" xmlns:ns3="53c1f975-d02d-4a24-b201-92e88ad584c6" targetNamespace="http://schemas.microsoft.com/office/2006/metadata/properties" ma:root="true" ma:fieldsID="5c6667921b179d982b4e19ee6a339085" ns2:_="" ns3:_="">
    <xsd:import namespace="0af632c0-261d-4da3-8d6c-c0a392070a52"/>
    <xsd:import namespace="53c1f975-d02d-4a24-b201-92e88ad584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632c0-261d-4da3-8d6c-c0a392070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1f975-d02d-4a24-b201-92e88ad58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3c1f975-d02d-4a24-b201-92e88ad584c6">
      <UserInfo>
        <DisplayName>UTAR - Actuarial Modelling - Jan 2023 - UECM3564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8C59F31-C9C9-4165-B7C7-DC647DCDCE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EAD5D8-B13C-4383-B20B-44C2B1BD0DC7}"/>
</file>

<file path=customXml/itemProps3.xml><?xml version="1.0" encoding="utf-8"?>
<ds:datastoreItem xmlns:ds="http://schemas.openxmlformats.org/officeDocument/2006/customXml" ds:itemID="{FDA43B1E-E405-460A-9B56-51DED481EB8F}"/>
</file>

<file path=customXml/itemProps4.xml><?xml version="1.0" encoding="utf-8"?>
<ds:datastoreItem xmlns:ds="http://schemas.openxmlformats.org/officeDocument/2006/customXml" ds:itemID="{E91563BC-B11A-4D29-84F3-52506C1D63CC}"/>
</file>

<file path=docProps/app.xml><?xml version="1.0" encoding="utf-8"?>
<Properties xmlns="http://schemas.openxmlformats.org/officeDocument/2006/extended-properties" xmlns:vt="http://schemas.openxmlformats.org/officeDocument/2006/docPropsVTypes">
  <Template>Event planner</Template>
  <TotalTime>10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Stella Morris</dc:creator>
  <cp:keywords/>
  <cp:lastModifiedBy>Lee Yee Ling</cp:lastModifiedBy>
  <cp:revision>17</cp:revision>
  <cp:lastPrinted>2022-09-05T09:15:00Z</cp:lastPrinted>
  <dcterms:created xsi:type="dcterms:W3CDTF">2019-02-11T02:00:00Z</dcterms:created>
  <dcterms:modified xsi:type="dcterms:W3CDTF">2023-03-10T06:41:00Z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TC029023839991</vt:lpwstr>
  </property>
  <property fmtid="{D5CDD505-2E9C-101B-9397-08002B2CF9AE}" pid="3" name="ContentTypeId">
    <vt:lpwstr>0x0101007F85A7388AC0EC4BBD4E823580CC0FE6</vt:lpwstr>
  </property>
</Properties>
</file>